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48B8E" w14:textId="77777777" w:rsidR="00ED1FB9" w:rsidRPr="00E35AA3" w:rsidRDefault="00ED1FB9" w:rsidP="00ED1FB9">
      <w:pPr>
        <w:pStyle w:val="Title"/>
        <w:rPr>
          <w:sz w:val="36"/>
        </w:rPr>
      </w:pPr>
      <w:r w:rsidRPr="00E35AA3">
        <w:rPr>
          <w:sz w:val="36"/>
        </w:rPr>
        <w:t xml:space="preserve">Practical Exercise 6 – If </w:t>
      </w:r>
      <w:r w:rsidR="002565F3" w:rsidRPr="00E35AA3">
        <w:rPr>
          <w:sz w:val="36"/>
        </w:rPr>
        <w:t xml:space="preserve">and Switch </w:t>
      </w:r>
      <w:r w:rsidRPr="00E35AA3">
        <w:rPr>
          <w:sz w:val="36"/>
        </w:rPr>
        <w:t xml:space="preserve">statements  </w:t>
      </w:r>
    </w:p>
    <w:p w14:paraId="73CAB2C8" w14:textId="77777777" w:rsidR="00E5482F" w:rsidRDefault="00E5482F" w:rsidP="00E5482F">
      <w:pPr>
        <w:pStyle w:val="BodyText"/>
      </w:pPr>
    </w:p>
    <w:p w14:paraId="42398796" w14:textId="2D3601D2" w:rsidR="00E5482F" w:rsidRPr="00E5482F" w:rsidRDefault="00E5482F" w:rsidP="00E5482F">
      <w:pPr>
        <w:pStyle w:val="BodyText"/>
      </w:pPr>
      <w:r>
        <w:t>An “if</w:t>
      </w:r>
      <w:r w:rsidR="00F01051">
        <w:t>” statement</w:t>
      </w:r>
      <w:r>
        <w:t xml:space="preserve"> is </w:t>
      </w:r>
      <w:r w:rsidR="00CF2988">
        <w:t xml:space="preserve">a conditional statement </w:t>
      </w:r>
      <w:r w:rsidR="00C5510F">
        <w:t>that</w:t>
      </w:r>
      <w:r w:rsidR="00CF2988">
        <w:t xml:space="preserve"> performs </w:t>
      </w:r>
      <w:r w:rsidR="005560C2">
        <w:t xml:space="preserve">different actions </w:t>
      </w:r>
      <w:r w:rsidR="00CF2988">
        <w:t xml:space="preserve">depending on whether a </w:t>
      </w:r>
      <w:r w:rsidR="005560C2">
        <w:t xml:space="preserve">specified </w:t>
      </w:r>
      <w:r w:rsidR="00C5510F">
        <w:t>boolean</w:t>
      </w:r>
      <w:r w:rsidR="00CF2988">
        <w:t xml:space="preserve"> expression evaluates to true or false.</w:t>
      </w:r>
      <w:r w:rsidR="00F01051">
        <w:t xml:space="preserve"> It</w:t>
      </w:r>
      <w:r w:rsidRPr="00E5482F">
        <w:t xml:space="preserve"> has </w:t>
      </w:r>
      <w:r w:rsidR="00CF2988">
        <w:t>a number of</w:t>
      </w:r>
      <w:r>
        <w:t xml:space="preserve"> general forms</w:t>
      </w:r>
      <w:r w:rsidR="00CF2988">
        <w:t>…</w:t>
      </w:r>
    </w:p>
    <w:p w14:paraId="341352BF" w14:textId="77777777" w:rsidR="00E5482F" w:rsidRDefault="00E5482F" w:rsidP="0077261D">
      <w:pPr>
        <w:pStyle w:val="Code"/>
      </w:pPr>
    </w:p>
    <w:p w14:paraId="645A2747" w14:textId="77777777" w:rsidR="00CF2988" w:rsidRDefault="00F01051" w:rsidP="0077261D">
      <w:pPr>
        <w:pStyle w:val="Code"/>
      </w:pPr>
      <w:r>
        <w:t>if (hungry</w:t>
      </w:r>
      <w:r w:rsidR="00E5482F" w:rsidRPr="00E5482F">
        <w:t xml:space="preserve">) </w:t>
      </w:r>
      <w:r>
        <w:t>eatSomething()</w:t>
      </w:r>
      <w:r w:rsidR="00E5482F" w:rsidRPr="00E5482F">
        <w:t>;</w:t>
      </w:r>
      <w:r w:rsidR="00E5482F" w:rsidRPr="00E5482F">
        <w:tab/>
      </w:r>
      <w:r w:rsidR="00E5482F" w:rsidRPr="00E5482F">
        <w:tab/>
      </w:r>
      <w:r w:rsidR="00CF2988" w:rsidRPr="00E5482F">
        <w:t>//</w:t>
      </w:r>
      <w:r w:rsidR="00CF2988">
        <w:t xml:space="preserve">if with </w:t>
      </w:r>
      <w:r w:rsidR="00CF2988" w:rsidRPr="00E5482F">
        <w:t>single statement</w:t>
      </w:r>
    </w:p>
    <w:p w14:paraId="71A1A9FA" w14:textId="77777777" w:rsidR="00CF2988" w:rsidRDefault="00CF2988" w:rsidP="0077261D">
      <w:pPr>
        <w:pStyle w:val="Code"/>
      </w:pPr>
    </w:p>
    <w:p w14:paraId="6202DE32" w14:textId="77777777" w:rsidR="00575E49" w:rsidRDefault="00575E49" w:rsidP="0077261D">
      <w:pPr>
        <w:pStyle w:val="Code"/>
      </w:pPr>
    </w:p>
    <w:p w14:paraId="2313001A" w14:textId="77777777" w:rsidR="00CF2988" w:rsidRDefault="00F01051" w:rsidP="0077261D">
      <w:pPr>
        <w:pStyle w:val="Code"/>
      </w:pPr>
      <w:r>
        <w:t>if (</w:t>
      </w:r>
      <w:r w:rsidR="00575E49">
        <w:t>darkOutside</w:t>
      </w:r>
      <w:r w:rsidR="00CF2988">
        <w:t>)</w:t>
      </w:r>
      <w:r w:rsidR="00CF2988">
        <w:tab/>
      </w:r>
      <w:r w:rsidR="00CF2988">
        <w:tab/>
      </w:r>
      <w:r w:rsidR="00CF2988">
        <w:tab/>
      </w:r>
      <w:r w:rsidR="00CF2988">
        <w:tab/>
      </w:r>
      <w:r w:rsidR="00CF2988" w:rsidRPr="00E5482F">
        <w:t>//</w:t>
      </w:r>
      <w:r w:rsidR="00575E49">
        <w:t xml:space="preserve"> </w:t>
      </w:r>
      <w:r w:rsidR="00CF2988">
        <w:t>if</w:t>
      </w:r>
      <w:r w:rsidR="00575E49">
        <w:t>-</w:t>
      </w:r>
      <w:r w:rsidR="00CF2988">
        <w:t xml:space="preserve">else with </w:t>
      </w:r>
      <w:r w:rsidR="00CF2988" w:rsidRPr="00E5482F">
        <w:t>single statement</w:t>
      </w:r>
      <w:r w:rsidR="00575E49">
        <w:t>s</w:t>
      </w:r>
    </w:p>
    <w:p w14:paraId="2AF7BA6A" w14:textId="77777777" w:rsidR="00E5482F" w:rsidRDefault="00575E49" w:rsidP="0077261D">
      <w:pPr>
        <w:pStyle w:val="Code"/>
      </w:pPr>
      <w:r>
        <w:t>turnLightsOn()</w:t>
      </w:r>
      <w:r w:rsidR="00CF2988" w:rsidRPr="00E5482F">
        <w:t>;</w:t>
      </w:r>
      <w:r w:rsidR="00CF2988" w:rsidRPr="00E5482F">
        <w:tab/>
      </w:r>
      <w:r w:rsidR="00E5482F" w:rsidRPr="00E5482F">
        <w:t xml:space="preserve"> </w:t>
      </w:r>
    </w:p>
    <w:p w14:paraId="7CB74D98" w14:textId="77777777" w:rsidR="00CF2988" w:rsidRDefault="00CF2988" w:rsidP="0077261D">
      <w:pPr>
        <w:pStyle w:val="Code"/>
      </w:pPr>
      <w:r>
        <w:t>else</w:t>
      </w:r>
    </w:p>
    <w:p w14:paraId="1F28BF4D" w14:textId="77777777" w:rsidR="00CF2988" w:rsidRPr="00E5482F" w:rsidRDefault="00CF2988" w:rsidP="0077261D">
      <w:pPr>
        <w:pStyle w:val="Code"/>
      </w:pPr>
      <w:r>
        <w:tab/>
      </w:r>
      <w:r w:rsidR="00575E49">
        <w:t>turnLightsOff()</w:t>
      </w:r>
      <w:r w:rsidRPr="00E5482F">
        <w:t>;</w:t>
      </w:r>
      <w:r w:rsidRPr="00E5482F">
        <w:tab/>
      </w:r>
    </w:p>
    <w:p w14:paraId="793FA2D8" w14:textId="77777777" w:rsidR="00E5482F" w:rsidRDefault="00E5482F" w:rsidP="0077261D">
      <w:pPr>
        <w:pStyle w:val="Code"/>
      </w:pPr>
    </w:p>
    <w:p w14:paraId="3FD8AAD1" w14:textId="77777777" w:rsidR="00575E49" w:rsidRPr="00E5482F" w:rsidRDefault="00575E49" w:rsidP="0077261D">
      <w:pPr>
        <w:pStyle w:val="Code"/>
      </w:pPr>
    </w:p>
    <w:p w14:paraId="761DFC13" w14:textId="77777777" w:rsidR="00E5482F" w:rsidRPr="00E5482F" w:rsidRDefault="00E5482F" w:rsidP="0077261D">
      <w:pPr>
        <w:pStyle w:val="Code"/>
      </w:pPr>
      <w:r w:rsidRPr="00E5482F">
        <w:t xml:space="preserve">if </w:t>
      </w:r>
      <w:r w:rsidR="00505958">
        <w:t>(cookingCake)</w:t>
      </w:r>
      <w:r w:rsidRPr="00E5482F">
        <w:tab/>
      </w:r>
      <w:r w:rsidRPr="00E5482F">
        <w:tab/>
      </w:r>
      <w:r w:rsidRPr="00E5482F">
        <w:tab/>
      </w:r>
      <w:r w:rsidR="00575E49">
        <w:tab/>
      </w:r>
      <w:r w:rsidR="00CF2988" w:rsidRPr="00E5482F">
        <w:t>//</w:t>
      </w:r>
      <w:r w:rsidR="00CF2988">
        <w:t xml:space="preserve">if with </w:t>
      </w:r>
      <w:r w:rsidR="00CF2988" w:rsidRPr="00E5482F">
        <w:t>multiple statements</w:t>
      </w:r>
    </w:p>
    <w:p w14:paraId="775C512C" w14:textId="77777777" w:rsidR="00E5482F" w:rsidRPr="00E5482F" w:rsidRDefault="00E5482F" w:rsidP="0077261D">
      <w:pPr>
        <w:pStyle w:val="Code"/>
      </w:pPr>
      <w:r w:rsidRPr="00E5482F">
        <w:t>{</w:t>
      </w:r>
    </w:p>
    <w:p w14:paraId="2BA2F0F5" w14:textId="77777777" w:rsidR="00E5482F" w:rsidRPr="00E5482F" w:rsidRDefault="00E5482F" w:rsidP="0077261D">
      <w:pPr>
        <w:pStyle w:val="Code"/>
      </w:pPr>
      <w:r w:rsidRPr="00E5482F">
        <w:tab/>
      </w:r>
      <w:r w:rsidR="00575E49">
        <w:t>mixIngredients();</w:t>
      </w:r>
    </w:p>
    <w:p w14:paraId="2502B71B" w14:textId="77777777" w:rsidR="00575E49" w:rsidRDefault="00E5482F" w:rsidP="0077261D">
      <w:pPr>
        <w:pStyle w:val="Code"/>
      </w:pPr>
      <w:r w:rsidRPr="00E5482F">
        <w:tab/>
      </w:r>
      <w:r w:rsidR="00575E49">
        <w:t>bakeCake()</w:t>
      </w:r>
      <w:r w:rsidR="00CF2988">
        <w:t>;</w:t>
      </w:r>
      <w:r w:rsidRPr="00E5482F">
        <w:t xml:space="preserve"> </w:t>
      </w:r>
    </w:p>
    <w:p w14:paraId="743740F3" w14:textId="77777777" w:rsidR="00E5482F" w:rsidRPr="00E5482F" w:rsidRDefault="00575E49" w:rsidP="0077261D">
      <w:pPr>
        <w:pStyle w:val="Code"/>
      </w:pPr>
      <w:r>
        <w:tab/>
        <w:t>eatCake();</w:t>
      </w:r>
      <w:r w:rsidR="00E5482F" w:rsidRPr="00E5482F">
        <w:t xml:space="preserve"> </w:t>
      </w:r>
    </w:p>
    <w:p w14:paraId="06C3A8AF" w14:textId="77777777" w:rsidR="00E5482F" w:rsidRDefault="00CF2988" w:rsidP="0077261D">
      <w:pPr>
        <w:pStyle w:val="Code"/>
      </w:pPr>
      <w:r>
        <w:t>}</w:t>
      </w:r>
      <w:r>
        <w:br/>
      </w:r>
    </w:p>
    <w:p w14:paraId="5C8028F1" w14:textId="77777777" w:rsidR="00575E49" w:rsidRDefault="00575E49" w:rsidP="0077261D">
      <w:pPr>
        <w:pStyle w:val="Code"/>
      </w:pPr>
    </w:p>
    <w:p w14:paraId="3BAF8D07" w14:textId="77777777" w:rsidR="00CF2988" w:rsidRPr="00E5482F" w:rsidRDefault="00CF2988" w:rsidP="0077261D">
      <w:pPr>
        <w:pStyle w:val="Code"/>
      </w:pPr>
      <w:r w:rsidRPr="00E5482F">
        <w:t xml:space="preserve">if </w:t>
      </w:r>
      <w:r w:rsidR="00575E49">
        <w:t>(guess =</w:t>
      </w:r>
      <w:r w:rsidR="00505958">
        <w:t>=</w:t>
      </w:r>
      <w:r w:rsidR="00575E49">
        <w:t xml:space="preserve"> correctNumber</w:t>
      </w:r>
      <w:r w:rsidR="00505958">
        <w:t>)</w:t>
      </w:r>
      <w:r w:rsidR="00505958">
        <w:tab/>
      </w:r>
      <w:r w:rsidR="00505958">
        <w:tab/>
      </w:r>
      <w:r w:rsidRPr="00E5482F">
        <w:t>//</w:t>
      </w:r>
      <w:r w:rsidR="00575E49">
        <w:t xml:space="preserve"> nested </w:t>
      </w:r>
      <w:r>
        <w:t>if</w:t>
      </w:r>
      <w:r w:rsidR="00575E49">
        <w:t>-else</w:t>
      </w:r>
    </w:p>
    <w:p w14:paraId="58C21976" w14:textId="77777777" w:rsidR="00CF2988" w:rsidRPr="00E5482F" w:rsidRDefault="00CF2988" w:rsidP="0077261D">
      <w:pPr>
        <w:pStyle w:val="Code"/>
      </w:pPr>
      <w:r w:rsidRPr="00E5482F">
        <w:t>{</w:t>
      </w:r>
    </w:p>
    <w:p w14:paraId="2957AE7E" w14:textId="77777777" w:rsidR="00575E49" w:rsidRDefault="00CF2988" w:rsidP="0077261D">
      <w:pPr>
        <w:pStyle w:val="Code"/>
      </w:pPr>
      <w:r w:rsidRPr="00E5482F">
        <w:tab/>
      </w:r>
      <w:r w:rsidR="00575E49">
        <w:t>g.drawString(“Yay!”,20,20);</w:t>
      </w:r>
    </w:p>
    <w:p w14:paraId="23CDDD75" w14:textId="77777777" w:rsidR="00575E49" w:rsidRDefault="00575E49" w:rsidP="0077261D">
      <w:pPr>
        <w:pStyle w:val="Code"/>
      </w:pPr>
      <w:r>
        <w:tab/>
        <w:t>score = score + 1;</w:t>
      </w:r>
    </w:p>
    <w:p w14:paraId="2BB5A87F" w14:textId="77777777" w:rsidR="00575E49" w:rsidRPr="00E5482F" w:rsidRDefault="00575E49" w:rsidP="0077261D">
      <w:pPr>
        <w:pStyle w:val="Code"/>
      </w:pPr>
      <w:r>
        <w:tab/>
        <w:t>resetGame();</w:t>
      </w:r>
    </w:p>
    <w:p w14:paraId="730DE58D" w14:textId="77777777" w:rsidR="00CF2988" w:rsidRDefault="00CF2988" w:rsidP="0077261D">
      <w:pPr>
        <w:pStyle w:val="Code"/>
      </w:pPr>
      <w:r w:rsidRPr="00E5482F">
        <w:t>}</w:t>
      </w:r>
    </w:p>
    <w:p w14:paraId="772C551F" w14:textId="77777777" w:rsidR="00CF2988" w:rsidRDefault="00CF2988" w:rsidP="0077261D">
      <w:pPr>
        <w:pStyle w:val="Code"/>
      </w:pPr>
      <w:r>
        <w:t>else</w:t>
      </w:r>
      <w:r w:rsidR="00575E49">
        <w:t xml:space="preserve"> if (guess &lt; correctNumber</w:t>
      </w:r>
      <w:r w:rsidR="00575E49" w:rsidRPr="00E5482F">
        <w:t>)</w:t>
      </w:r>
    </w:p>
    <w:p w14:paraId="7ACA6CAF" w14:textId="77777777" w:rsidR="00CF2988" w:rsidRPr="00E5482F" w:rsidRDefault="00CF2988" w:rsidP="0077261D">
      <w:pPr>
        <w:pStyle w:val="Code"/>
      </w:pPr>
      <w:r w:rsidRPr="00E5482F">
        <w:t>{</w:t>
      </w:r>
    </w:p>
    <w:p w14:paraId="42B88177" w14:textId="77777777" w:rsidR="00CF2988" w:rsidRPr="00E5482F" w:rsidRDefault="00CF2988" w:rsidP="0077261D">
      <w:pPr>
        <w:pStyle w:val="Code"/>
      </w:pPr>
      <w:r w:rsidRPr="00E5482F">
        <w:tab/>
      </w:r>
      <w:r w:rsidR="00575E49">
        <w:t>g.drawString(“Too low. Guess again!”,20,20);</w:t>
      </w:r>
    </w:p>
    <w:p w14:paraId="3B4B90DE" w14:textId="77777777" w:rsidR="00CF2988" w:rsidRDefault="00CF2988" w:rsidP="0077261D">
      <w:pPr>
        <w:pStyle w:val="Code"/>
      </w:pPr>
      <w:r w:rsidRPr="00E5482F">
        <w:t xml:space="preserve">} </w:t>
      </w:r>
    </w:p>
    <w:p w14:paraId="5D0157EF" w14:textId="77777777" w:rsidR="00575E49" w:rsidRDefault="00575E49" w:rsidP="0077261D">
      <w:pPr>
        <w:pStyle w:val="Code"/>
      </w:pPr>
      <w:r>
        <w:t xml:space="preserve">else </w:t>
      </w:r>
    </w:p>
    <w:p w14:paraId="17974A03" w14:textId="77777777" w:rsidR="00575E49" w:rsidRPr="00E5482F" w:rsidRDefault="00575E49" w:rsidP="0077261D">
      <w:pPr>
        <w:pStyle w:val="Code"/>
      </w:pPr>
      <w:r w:rsidRPr="00E5482F">
        <w:t>{</w:t>
      </w:r>
    </w:p>
    <w:p w14:paraId="21FF14EE" w14:textId="77777777" w:rsidR="00575E49" w:rsidRPr="00E5482F" w:rsidRDefault="00575E49" w:rsidP="0077261D">
      <w:pPr>
        <w:pStyle w:val="Code"/>
      </w:pPr>
      <w:r w:rsidRPr="00E5482F">
        <w:tab/>
      </w:r>
      <w:r>
        <w:t>g.drawString(“Too high. Guess again!”,20,20);</w:t>
      </w:r>
    </w:p>
    <w:p w14:paraId="51D2BF02" w14:textId="77777777" w:rsidR="00575E49" w:rsidRDefault="00575E49" w:rsidP="0077261D">
      <w:pPr>
        <w:pStyle w:val="Code"/>
      </w:pPr>
      <w:r w:rsidRPr="00E5482F">
        <w:t xml:space="preserve">} </w:t>
      </w:r>
    </w:p>
    <w:p w14:paraId="1CF693AF" w14:textId="77777777" w:rsidR="00E5482F" w:rsidRPr="00E5482F" w:rsidRDefault="00E5482F" w:rsidP="0077261D">
      <w:pPr>
        <w:pStyle w:val="Code"/>
      </w:pPr>
    </w:p>
    <w:p w14:paraId="3A8C5FE4" w14:textId="77777777" w:rsidR="00E72029" w:rsidRDefault="00E72029" w:rsidP="00E72029">
      <w:pPr>
        <w:pStyle w:val="BodyText"/>
      </w:pPr>
    </w:p>
    <w:p w14:paraId="364773F6" w14:textId="77777777" w:rsidR="00FD7927" w:rsidRDefault="00FD7927" w:rsidP="00E72029">
      <w:pPr>
        <w:pStyle w:val="BodyText"/>
      </w:pPr>
      <w:r>
        <w:t>Notes</w:t>
      </w:r>
    </w:p>
    <w:p w14:paraId="6E387ECE" w14:textId="1F35B554" w:rsidR="00E72029" w:rsidRPr="00E5482F" w:rsidRDefault="00E72029" w:rsidP="00E72029">
      <w:pPr>
        <w:pStyle w:val="BodyText"/>
        <w:numPr>
          <w:ilvl w:val="0"/>
          <w:numId w:val="30"/>
        </w:numPr>
      </w:pPr>
      <w:r w:rsidRPr="00E5482F">
        <w:t xml:space="preserve">The </w:t>
      </w:r>
      <w:r w:rsidR="00575E49">
        <w:t xml:space="preserve">value in </w:t>
      </w:r>
      <w:r w:rsidR="00D50878" w:rsidRPr="00D50878">
        <w:rPr>
          <w:i/>
        </w:rPr>
        <w:t xml:space="preserve">regular </w:t>
      </w:r>
      <w:r w:rsidR="00FD7927" w:rsidRPr="00D50878">
        <w:rPr>
          <w:i/>
        </w:rPr>
        <w:t>brackets</w:t>
      </w:r>
      <w:r w:rsidR="00D50878">
        <w:t xml:space="preserve"> </w:t>
      </w:r>
      <w:proofErr w:type="gramStart"/>
      <w:r w:rsidR="00D50878">
        <w:t>( )</w:t>
      </w:r>
      <w:proofErr w:type="gramEnd"/>
      <w:r w:rsidR="00575E49">
        <w:t xml:space="preserve"> following the “if” is a b</w:t>
      </w:r>
      <w:r w:rsidRPr="00E5482F">
        <w:t xml:space="preserve">oolean expression </w:t>
      </w:r>
      <w:r w:rsidR="00FD7927">
        <w:t>i.e. a</w:t>
      </w:r>
      <w:r w:rsidRPr="00E5482F">
        <w:t xml:space="preserve"> statement that </w:t>
      </w:r>
      <w:r w:rsidR="00FD7927">
        <w:t>that is either</w:t>
      </w:r>
      <w:r w:rsidRPr="00E5482F">
        <w:t xml:space="preserve"> true or false. </w:t>
      </w:r>
      <w:r w:rsidR="00FD7927">
        <w:t xml:space="preserve">This could </w:t>
      </w:r>
      <w:r w:rsidR="005560C2">
        <w:t xml:space="preserve">simply </w:t>
      </w:r>
      <w:r w:rsidR="00FD7927">
        <w:t>be, for example, a boolean variable, but will more commonly be an expression that</w:t>
      </w:r>
      <w:r w:rsidRPr="00E5482F">
        <w:t xml:space="preserve"> use</w:t>
      </w:r>
      <w:r w:rsidR="00FD7927">
        <w:t>s</w:t>
      </w:r>
      <w:r w:rsidRPr="00E5482F">
        <w:t xml:space="preserve"> </w:t>
      </w:r>
      <w:r w:rsidR="00FD7927">
        <w:t>a comparison of some kind</w:t>
      </w:r>
      <w:r w:rsidRPr="00E5482F">
        <w:t>.</w:t>
      </w:r>
    </w:p>
    <w:p w14:paraId="086587E5" w14:textId="2B3E65E0" w:rsidR="00E72029" w:rsidRPr="00E5482F" w:rsidRDefault="00FD7927" w:rsidP="00FD7927">
      <w:pPr>
        <w:pStyle w:val="BodyText"/>
        <w:numPr>
          <w:ilvl w:val="0"/>
          <w:numId w:val="30"/>
        </w:numPr>
      </w:pPr>
      <w:r>
        <w:t>W</w:t>
      </w:r>
      <w:r w:rsidR="00E72029" w:rsidRPr="00E5482F">
        <w:t xml:space="preserve">hen an </w:t>
      </w:r>
      <w:r>
        <w:t>“if” structure contains more than one statement in a single branch</w:t>
      </w:r>
      <w:r w:rsidR="00E72029" w:rsidRPr="00E5482F">
        <w:t xml:space="preserve">, these multiple statements must be enclosed in </w:t>
      </w:r>
      <w:r>
        <w:rPr>
          <w:i/>
        </w:rPr>
        <w:t>curly brackets</w:t>
      </w:r>
      <w:r w:rsidR="00D50878">
        <w:rPr>
          <w:i/>
        </w:rPr>
        <w:t xml:space="preserve"> </w:t>
      </w:r>
      <w:r w:rsidR="00D50878" w:rsidRPr="00E5482F">
        <w:t>{ }</w:t>
      </w:r>
      <w:r w:rsidR="00E72029" w:rsidRPr="00E5482F">
        <w:t xml:space="preserve">. </w:t>
      </w:r>
      <w:r>
        <w:t>Otherwise</w:t>
      </w:r>
      <w:r w:rsidR="00E72029" w:rsidRPr="00E5482F">
        <w:t xml:space="preserve"> only the first </w:t>
      </w:r>
      <w:r>
        <w:t>statement</w:t>
      </w:r>
      <w:r w:rsidR="00E72029" w:rsidRPr="00E5482F">
        <w:t xml:space="preserve"> is controlled by the </w:t>
      </w:r>
      <w:r>
        <w:t>“</w:t>
      </w:r>
      <w:r w:rsidR="00E72029" w:rsidRPr="00E5482F">
        <w:t>if</w:t>
      </w:r>
      <w:r>
        <w:t>” structure</w:t>
      </w:r>
      <w:r w:rsidR="00E72029" w:rsidRPr="00E5482F">
        <w:t>.</w:t>
      </w:r>
    </w:p>
    <w:p w14:paraId="20189083" w14:textId="4D46E4A8" w:rsidR="00776818" w:rsidRDefault="00E72029" w:rsidP="00776818">
      <w:pPr>
        <w:pStyle w:val="BodyText"/>
        <w:numPr>
          <w:ilvl w:val="0"/>
          <w:numId w:val="30"/>
        </w:numPr>
      </w:pPr>
      <w:r w:rsidRPr="00E5482F">
        <w:t xml:space="preserve">While the </w:t>
      </w:r>
      <w:r w:rsidR="00FD7927">
        <w:t xml:space="preserve">indentation </w:t>
      </w:r>
      <w:r w:rsidRPr="00E5482F">
        <w:t xml:space="preserve">of the </w:t>
      </w:r>
      <w:r w:rsidR="00FD7927">
        <w:t>curly brackets</w:t>
      </w:r>
      <w:r w:rsidR="00120F19">
        <w:t xml:space="preserve"> doesn’</w:t>
      </w:r>
      <w:r w:rsidRPr="00E5482F">
        <w:t xml:space="preserve">t matter so far as </w:t>
      </w:r>
      <w:r w:rsidR="00FD7927">
        <w:t>program execution</w:t>
      </w:r>
      <w:r w:rsidRPr="00E5482F">
        <w:t xml:space="preserve"> is concerned, </w:t>
      </w:r>
      <w:r w:rsidR="00FD7927">
        <w:t xml:space="preserve">your code will be easier to read if you keep them lined up. This will lead to less mistakes for you, and </w:t>
      </w:r>
      <w:r w:rsidR="002565F3">
        <w:t>stops Rob from getting cranky when he’s trying to make sense of your code</w:t>
      </w:r>
      <w:r w:rsidR="00120F19">
        <w:t>.</w:t>
      </w:r>
    </w:p>
    <w:p w14:paraId="33BEEEE1" w14:textId="77777777" w:rsidR="00DA22E3" w:rsidRPr="00E5482F" w:rsidRDefault="00DA22E3" w:rsidP="00DA22E3">
      <w:pPr>
        <w:pStyle w:val="BodyText"/>
        <w:ind w:left="720"/>
      </w:pPr>
    </w:p>
    <w:p w14:paraId="0C745A31" w14:textId="77777777" w:rsidR="002565F3" w:rsidRPr="00E5482F" w:rsidRDefault="002565F3" w:rsidP="002565F3">
      <w:pPr>
        <w:pStyle w:val="BodyText"/>
      </w:pPr>
      <w:r>
        <w:t xml:space="preserve">A “switch” statement </w:t>
      </w:r>
      <w:r w:rsidR="00CB0FE1">
        <w:t>is often a much neater way of dealing with multiple possible execution paths than a nested if structure. For example…</w:t>
      </w:r>
    </w:p>
    <w:p w14:paraId="66B4C1FF" w14:textId="77777777" w:rsidR="002565F3" w:rsidRDefault="002565F3" w:rsidP="0077261D">
      <w:pPr>
        <w:pStyle w:val="Code"/>
      </w:pPr>
    </w:p>
    <w:p w14:paraId="3F833651" w14:textId="77777777" w:rsidR="002565F3" w:rsidRDefault="002565F3" w:rsidP="0077261D">
      <w:pPr>
        <w:pStyle w:val="Code"/>
      </w:pPr>
      <w:r>
        <w:lastRenderedPageBreak/>
        <w:t xml:space="preserve">int month = </w:t>
      </w:r>
      <w:r w:rsidR="00CB0FE1">
        <w:t>2</w:t>
      </w:r>
      <w:r>
        <w:t>;</w:t>
      </w:r>
    </w:p>
    <w:p w14:paraId="27C7A3BC" w14:textId="77777777" w:rsidR="002565F3" w:rsidRDefault="002565F3" w:rsidP="0077261D">
      <w:pPr>
        <w:pStyle w:val="Code"/>
      </w:pPr>
      <w:r>
        <w:t>String monthString;</w:t>
      </w:r>
    </w:p>
    <w:p w14:paraId="30E122C3" w14:textId="77777777" w:rsidR="002565F3" w:rsidRDefault="002565F3" w:rsidP="0077261D">
      <w:pPr>
        <w:pStyle w:val="Code"/>
      </w:pPr>
    </w:p>
    <w:p w14:paraId="47FF66E9" w14:textId="77777777" w:rsidR="002565F3" w:rsidRDefault="002565F3" w:rsidP="0077261D">
      <w:pPr>
        <w:pStyle w:val="Code"/>
      </w:pPr>
      <w:r>
        <w:t>switch (month)</w:t>
      </w:r>
    </w:p>
    <w:p w14:paraId="2C1BCAD8" w14:textId="77777777" w:rsidR="002565F3" w:rsidRDefault="002565F3" w:rsidP="0077261D">
      <w:pPr>
        <w:pStyle w:val="Code"/>
      </w:pPr>
      <w:r>
        <w:t>{</w:t>
      </w:r>
    </w:p>
    <w:p w14:paraId="41417DE9" w14:textId="77777777" w:rsidR="002565F3" w:rsidRDefault="002565F3" w:rsidP="0077261D">
      <w:pPr>
        <w:pStyle w:val="Code"/>
      </w:pPr>
      <w:r>
        <w:tab/>
        <w:t>case 1: monthString = “January”;</w:t>
      </w:r>
    </w:p>
    <w:p w14:paraId="08882B64" w14:textId="77777777" w:rsidR="002565F3" w:rsidRDefault="002565F3" w:rsidP="0077261D">
      <w:pPr>
        <w:pStyle w:val="Code"/>
      </w:pPr>
      <w:r>
        <w:tab/>
      </w:r>
      <w:r>
        <w:tab/>
        <w:t xml:space="preserve"> break;</w:t>
      </w:r>
    </w:p>
    <w:p w14:paraId="6AF54356" w14:textId="77777777" w:rsidR="002565F3" w:rsidRDefault="002565F3" w:rsidP="0077261D">
      <w:pPr>
        <w:pStyle w:val="Code"/>
      </w:pPr>
      <w:r>
        <w:t>case 2: monthString = “February”;</w:t>
      </w:r>
    </w:p>
    <w:p w14:paraId="5E253A4B" w14:textId="77777777" w:rsidR="002565F3" w:rsidRDefault="002565F3" w:rsidP="0077261D">
      <w:pPr>
        <w:pStyle w:val="Code"/>
      </w:pPr>
      <w:r>
        <w:tab/>
      </w:r>
      <w:r>
        <w:tab/>
        <w:t xml:space="preserve"> break;</w:t>
      </w:r>
    </w:p>
    <w:p w14:paraId="553A396B" w14:textId="77777777" w:rsidR="002565F3" w:rsidRDefault="002565F3" w:rsidP="0077261D">
      <w:pPr>
        <w:pStyle w:val="Code"/>
      </w:pPr>
      <w:r>
        <w:tab/>
        <w:t>case 3: monthString = “March”;</w:t>
      </w:r>
    </w:p>
    <w:p w14:paraId="35B9A679" w14:textId="77777777" w:rsidR="002565F3" w:rsidRDefault="002565F3" w:rsidP="0077261D">
      <w:pPr>
        <w:pStyle w:val="Code"/>
      </w:pPr>
      <w:r>
        <w:tab/>
      </w:r>
      <w:r>
        <w:tab/>
        <w:t xml:space="preserve"> break;</w:t>
      </w:r>
    </w:p>
    <w:p w14:paraId="2E343950" w14:textId="77777777" w:rsidR="002565F3" w:rsidRDefault="002565F3" w:rsidP="0077261D">
      <w:pPr>
        <w:pStyle w:val="Code"/>
      </w:pPr>
    </w:p>
    <w:p w14:paraId="2487853C" w14:textId="77777777" w:rsidR="002565F3" w:rsidRDefault="002565F3" w:rsidP="0077261D">
      <w:pPr>
        <w:pStyle w:val="Code"/>
      </w:pPr>
      <w:r>
        <w:tab/>
        <w:t xml:space="preserve">// </w:t>
      </w:r>
      <w:r w:rsidR="00CB0FE1">
        <w:t>…</w:t>
      </w:r>
      <w:r>
        <w:t>and so on</w:t>
      </w:r>
      <w:r w:rsidR="00CB0FE1">
        <w:t xml:space="preserve"> until</w:t>
      </w:r>
      <w:r>
        <w:t>…</w:t>
      </w:r>
    </w:p>
    <w:p w14:paraId="7E0F1A19" w14:textId="77777777" w:rsidR="00CB0FE1" w:rsidRDefault="00CB0FE1" w:rsidP="0077261D">
      <w:pPr>
        <w:pStyle w:val="Code"/>
      </w:pPr>
    </w:p>
    <w:p w14:paraId="24691FFA" w14:textId="77777777" w:rsidR="00CB0FE1" w:rsidRDefault="00CB0FE1" w:rsidP="0077261D">
      <w:pPr>
        <w:pStyle w:val="Code"/>
      </w:pPr>
      <w:r>
        <w:tab/>
        <w:t>case 12: monthString = “December”;</w:t>
      </w:r>
    </w:p>
    <w:p w14:paraId="6FFC8D10" w14:textId="77777777" w:rsidR="00CB0FE1" w:rsidRDefault="00CB0FE1" w:rsidP="0077261D">
      <w:pPr>
        <w:pStyle w:val="Code"/>
      </w:pPr>
      <w:r>
        <w:tab/>
      </w:r>
      <w:r>
        <w:tab/>
        <w:t xml:space="preserve"> break;</w:t>
      </w:r>
    </w:p>
    <w:p w14:paraId="46BC9772" w14:textId="77777777" w:rsidR="00CB0FE1" w:rsidRDefault="00CB0FE1" w:rsidP="0077261D">
      <w:pPr>
        <w:pStyle w:val="Code"/>
      </w:pPr>
      <w:r>
        <w:t>default: monthString = “Invalid month”;</w:t>
      </w:r>
    </w:p>
    <w:p w14:paraId="4C0ADB56" w14:textId="77777777" w:rsidR="00CB0FE1" w:rsidRDefault="00CB0FE1" w:rsidP="0077261D">
      <w:pPr>
        <w:pStyle w:val="Code"/>
      </w:pPr>
      <w:r>
        <w:tab/>
      </w:r>
      <w:r>
        <w:tab/>
        <w:t xml:space="preserve"> break;</w:t>
      </w:r>
    </w:p>
    <w:p w14:paraId="578D53CC" w14:textId="77777777" w:rsidR="002565F3" w:rsidRDefault="002565F3" w:rsidP="0077261D">
      <w:pPr>
        <w:pStyle w:val="Code"/>
      </w:pPr>
      <w:r>
        <w:t>}</w:t>
      </w:r>
    </w:p>
    <w:p w14:paraId="63D4A5FA" w14:textId="77777777" w:rsidR="00CB0FE1" w:rsidRDefault="00CB0FE1" w:rsidP="0077261D">
      <w:pPr>
        <w:pStyle w:val="Code"/>
      </w:pPr>
    </w:p>
    <w:p w14:paraId="6FF06519" w14:textId="77777777" w:rsidR="00CB0FE1" w:rsidRDefault="00CB0FE1" w:rsidP="0077261D">
      <w:pPr>
        <w:pStyle w:val="Code"/>
      </w:pPr>
      <w:r>
        <w:t>g.drawString(monthString,20,20);</w:t>
      </w:r>
    </w:p>
    <w:p w14:paraId="746364E4" w14:textId="77777777" w:rsidR="002565F3" w:rsidRDefault="002565F3" w:rsidP="0077261D">
      <w:pPr>
        <w:pStyle w:val="Code"/>
      </w:pPr>
    </w:p>
    <w:p w14:paraId="242285ED" w14:textId="77777777" w:rsidR="002565F3" w:rsidRDefault="002565F3" w:rsidP="0077261D">
      <w:pPr>
        <w:pStyle w:val="Code"/>
      </w:pPr>
    </w:p>
    <w:p w14:paraId="5B789BC1" w14:textId="77777777" w:rsidR="00CF2988" w:rsidRDefault="00CF2988" w:rsidP="00E5482F">
      <w:pPr>
        <w:pStyle w:val="BodyText"/>
      </w:pPr>
    </w:p>
    <w:p w14:paraId="13D7072A" w14:textId="77777777" w:rsidR="00D50878" w:rsidRDefault="00CB0FE1" w:rsidP="00E5482F">
      <w:pPr>
        <w:pStyle w:val="BodyText"/>
      </w:pPr>
      <w:r>
        <w:t xml:space="preserve">Note the use of the break statement. Each break terminates the enclosing switch statement. If the break statement is left out, then program execution would continue through to the next case, and then next, until a break statement is reached. </w:t>
      </w:r>
    </w:p>
    <w:p w14:paraId="6AF13BF1" w14:textId="77777777" w:rsidR="00776818" w:rsidRDefault="00D50878" w:rsidP="00776818">
      <w:pPr>
        <w:pStyle w:val="BodyText"/>
      </w:pPr>
      <w:r>
        <w:t xml:space="preserve">THINK: </w:t>
      </w:r>
      <w:r w:rsidR="00CB0FE1">
        <w:t>When might it be useful to deliberately leave out the break statements?</w:t>
      </w:r>
    </w:p>
    <w:p w14:paraId="3C817E13" w14:textId="77777777" w:rsidR="00776818" w:rsidRDefault="00776818" w:rsidP="00776818">
      <w:pPr>
        <w:pStyle w:val="BodyText"/>
      </w:pPr>
    </w:p>
    <w:p w14:paraId="0ECBF5F1" w14:textId="77777777" w:rsidR="00776818" w:rsidRPr="00CB0FE1" w:rsidRDefault="00776818" w:rsidP="00776818">
      <w:pPr>
        <w:pStyle w:val="Heading2"/>
      </w:pPr>
      <w:r w:rsidRPr="00CB0FE1">
        <w:t xml:space="preserve">Comparison </w:t>
      </w:r>
      <w:r>
        <w:t>o</w:t>
      </w:r>
      <w:r w:rsidRPr="00CB0FE1">
        <w:t>perators</w:t>
      </w:r>
    </w:p>
    <w:p w14:paraId="41A6D579" w14:textId="77777777" w:rsidR="00776818" w:rsidRPr="00E5482F" w:rsidRDefault="00776818" w:rsidP="00776818">
      <w:pPr>
        <w:pStyle w:val="BodyText"/>
      </w:pPr>
      <w:r w:rsidRPr="00E5482F">
        <w:t>==</w:t>
      </w:r>
      <w:r w:rsidRPr="00E5482F">
        <w:tab/>
      </w:r>
      <w:r w:rsidRPr="00E5482F">
        <w:tab/>
        <w:t>x == y</w:t>
      </w:r>
      <w:r w:rsidRPr="00E5482F">
        <w:tab/>
      </w:r>
      <w:r w:rsidRPr="00E5482F">
        <w:tab/>
        <w:t>x is equal to y</w:t>
      </w:r>
    </w:p>
    <w:p w14:paraId="38586244" w14:textId="77777777" w:rsidR="00776818" w:rsidRPr="00E5482F" w:rsidRDefault="00776818" w:rsidP="00776818">
      <w:pPr>
        <w:pStyle w:val="BodyText"/>
      </w:pPr>
      <w:proofErr w:type="gramStart"/>
      <w:r w:rsidRPr="00E5482F">
        <w:t>!=</w:t>
      </w:r>
      <w:proofErr w:type="gramEnd"/>
      <w:r w:rsidRPr="00E5482F">
        <w:tab/>
      </w:r>
      <w:r w:rsidRPr="00E5482F">
        <w:tab/>
        <w:t>x != y</w:t>
      </w:r>
      <w:r w:rsidRPr="00E5482F">
        <w:tab/>
      </w:r>
      <w:r w:rsidRPr="00E5482F">
        <w:tab/>
        <w:t>x is not equal to y</w:t>
      </w:r>
    </w:p>
    <w:p w14:paraId="31BEA657" w14:textId="77777777" w:rsidR="00776818" w:rsidRPr="00E5482F" w:rsidRDefault="00776818" w:rsidP="00776818">
      <w:pPr>
        <w:pStyle w:val="BodyText"/>
      </w:pPr>
      <w:r w:rsidRPr="00E5482F">
        <w:t>&gt;</w:t>
      </w:r>
      <w:r w:rsidRPr="00E5482F">
        <w:tab/>
      </w:r>
      <w:r w:rsidRPr="00E5482F">
        <w:tab/>
        <w:t>x &gt; y</w:t>
      </w:r>
      <w:r w:rsidRPr="00E5482F">
        <w:tab/>
      </w:r>
      <w:r w:rsidRPr="00E5482F">
        <w:tab/>
        <w:t>x is greater than y</w:t>
      </w:r>
    </w:p>
    <w:p w14:paraId="7A003710" w14:textId="77777777" w:rsidR="00776818" w:rsidRPr="00E5482F" w:rsidRDefault="00776818" w:rsidP="00776818">
      <w:pPr>
        <w:pStyle w:val="BodyText"/>
      </w:pPr>
      <w:r w:rsidRPr="00E5482F">
        <w:t>&lt;</w:t>
      </w:r>
      <w:r w:rsidRPr="00E5482F">
        <w:tab/>
      </w:r>
      <w:r w:rsidRPr="00E5482F">
        <w:tab/>
        <w:t>x &lt; y</w:t>
      </w:r>
      <w:r w:rsidRPr="00E5482F">
        <w:tab/>
      </w:r>
      <w:r w:rsidRPr="00E5482F">
        <w:tab/>
        <w:t>x is less than y</w:t>
      </w:r>
    </w:p>
    <w:p w14:paraId="754D4A62" w14:textId="77777777" w:rsidR="00776818" w:rsidRPr="00E5482F" w:rsidRDefault="00776818" w:rsidP="00776818">
      <w:pPr>
        <w:pStyle w:val="BodyText"/>
      </w:pPr>
      <w:r w:rsidRPr="00E5482F">
        <w:t>&gt;=</w:t>
      </w:r>
      <w:r w:rsidRPr="00E5482F">
        <w:tab/>
      </w:r>
      <w:r w:rsidRPr="00E5482F">
        <w:tab/>
        <w:t>x &gt;= y</w:t>
      </w:r>
      <w:r w:rsidRPr="00E5482F">
        <w:tab/>
      </w:r>
      <w:r w:rsidRPr="00E5482F">
        <w:tab/>
        <w:t>x is greater than or equal to y</w:t>
      </w:r>
    </w:p>
    <w:p w14:paraId="312B8F42" w14:textId="77777777" w:rsidR="00776818" w:rsidRPr="00E5482F" w:rsidRDefault="00776818" w:rsidP="00776818">
      <w:pPr>
        <w:pStyle w:val="BodyText"/>
      </w:pPr>
      <w:r w:rsidRPr="00E5482F">
        <w:t>&lt;=</w:t>
      </w:r>
      <w:r w:rsidRPr="00E5482F">
        <w:tab/>
      </w:r>
      <w:r w:rsidRPr="00E5482F">
        <w:tab/>
        <w:t>x &lt;= y</w:t>
      </w:r>
      <w:r w:rsidRPr="00E5482F">
        <w:tab/>
      </w:r>
      <w:r w:rsidRPr="00E5482F">
        <w:tab/>
        <w:t>x is less than or equal to y</w:t>
      </w:r>
    </w:p>
    <w:p w14:paraId="6F23A1FA" w14:textId="77777777" w:rsidR="00776818" w:rsidRDefault="00776818" w:rsidP="00776818">
      <w:pPr>
        <w:pStyle w:val="BodyText"/>
      </w:pPr>
    </w:p>
    <w:p w14:paraId="4509ED34" w14:textId="77777777" w:rsidR="00776818" w:rsidRPr="00CB0FE1" w:rsidRDefault="00776818" w:rsidP="00776818">
      <w:pPr>
        <w:pStyle w:val="Heading2"/>
      </w:pPr>
      <w:r>
        <w:t>Logical</w:t>
      </w:r>
      <w:r w:rsidRPr="00CB0FE1">
        <w:t xml:space="preserve"> </w:t>
      </w:r>
      <w:r>
        <w:t>o</w:t>
      </w:r>
      <w:r w:rsidRPr="00CB0FE1">
        <w:t>perators</w:t>
      </w:r>
    </w:p>
    <w:p w14:paraId="28DDC79F" w14:textId="4F8C9B66" w:rsidR="00776818" w:rsidRPr="00E5482F" w:rsidRDefault="00776818" w:rsidP="004836E3">
      <w:pPr>
        <w:pStyle w:val="BodyText"/>
        <w:tabs>
          <w:tab w:val="left" w:pos="851"/>
          <w:tab w:val="left" w:pos="1985"/>
        </w:tabs>
      </w:pPr>
      <w:r>
        <w:t>||</w:t>
      </w:r>
      <w:r w:rsidR="004836E3">
        <w:tab/>
      </w:r>
      <w:r>
        <w:t>a || b</w:t>
      </w:r>
      <w:r w:rsidRPr="00E5482F">
        <w:tab/>
      </w:r>
      <w:r>
        <w:t>a or b</w:t>
      </w:r>
    </w:p>
    <w:p w14:paraId="5F3FEF88" w14:textId="4EBE382F" w:rsidR="00776818" w:rsidRPr="00E5482F" w:rsidRDefault="00776818" w:rsidP="004836E3">
      <w:pPr>
        <w:pStyle w:val="BodyText"/>
        <w:tabs>
          <w:tab w:val="left" w:pos="851"/>
          <w:tab w:val="left" w:pos="1985"/>
        </w:tabs>
      </w:pPr>
      <w:r>
        <w:t>&amp;&amp;</w:t>
      </w:r>
      <w:r w:rsidR="004836E3">
        <w:tab/>
      </w:r>
      <w:r>
        <w:t>a &amp;&amp; b</w:t>
      </w:r>
      <w:r w:rsidRPr="00E5482F">
        <w:tab/>
      </w:r>
      <w:r>
        <w:t>a and b</w:t>
      </w:r>
    </w:p>
    <w:p w14:paraId="32D52D44" w14:textId="55BE7846" w:rsidR="00776818" w:rsidRPr="00E5482F" w:rsidRDefault="00776818" w:rsidP="004836E3">
      <w:pPr>
        <w:pStyle w:val="BodyText"/>
        <w:tabs>
          <w:tab w:val="left" w:pos="851"/>
          <w:tab w:val="left" w:pos="1985"/>
        </w:tabs>
      </w:pPr>
      <w:r>
        <w:t>!</w:t>
      </w:r>
      <w:r w:rsidR="004836E3">
        <w:tab/>
        <w:t>!</w:t>
      </w:r>
      <w:r>
        <w:t>a</w:t>
      </w:r>
      <w:r w:rsidR="004836E3">
        <w:tab/>
      </w:r>
      <w:r>
        <w:t>not a</w:t>
      </w:r>
    </w:p>
    <w:p w14:paraId="1979F9D5" w14:textId="43957A65" w:rsidR="004B4D05" w:rsidRPr="00776818" w:rsidRDefault="004B4D05" w:rsidP="00776818">
      <w:pPr>
        <w:pStyle w:val="BodyText"/>
      </w:pPr>
      <w:r>
        <w:br w:type="page"/>
      </w:r>
    </w:p>
    <w:p w14:paraId="4D95988E" w14:textId="380B02DF" w:rsidR="00D50878" w:rsidRPr="007C62C9" w:rsidRDefault="00D50878" w:rsidP="00D50878">
      <w:pPr>
        <w:pStyle w:val="Heading1"/>
      </w:pPr>
      <w:r>
        <w:lastRenderedPageBreak/>
        <w:t>Tasks</w:t>
      </w:r>
    </w:p>
    <w:p w14:paraId="14FADE3B" w14:textId="7838CC7F" w:rsidR="003F1585" w:rsidRPr="003F1585" w:rsidRDefault="003F1585" w:rsidP="003F1585">
      <w:pPr>
        <w:pStyle w:val="BodyText"/>
      </w:pPr>
      <w:r w:rsidRPr="003F1585">
        <w:t xml:space="preserve">For each of these tasks you will be taking some user </w:t>
      </w:r>
      <w:r>
        <w:t xml:space="preserve">input, doing a calculation of some sort, and then displaying a </w:t>
      </w:r>
      <w:r w:rsidRPr="003F1585">
        <w:t xml:space="preserve">result. </w:t>
      </w:r>
    </w:p>
    <w:p w14:paraId="33ED4D5F" w14:textId="093ABC93" w:rsidR="00776818" w:rsidRDefault="003F1585" w:rsidP="004B4D05">
      <w:pPr>
        <w:pStyle w:val="BodyText"/>
      </w:pPr>
      <w:r>
        <w:t>For each of th</w:t>
      </w:r>
      <w:r w:rsidR="00791F95">
        <w:t>e</w:t>
      </w:r>
      <w:r>
        <w:t>se</w:t>
      </w:r>
      <w:r w:rsidRPr="003F1585">
        <w:t xml:space="preserve">, start with a minimal </w:t>
      </w:r>
      <w:r w:rsidR="00B1688E">
        <w:t xml:space="preserve">program </w:t>
      </w:r>
      <w:r w:rsidRPr="003F1585">
        <w:t xml:space="preserve">and get that running first. </w:t>
      </w:r>
      <w:r w:rsidR="00B1688E">
        <w:t xml:space="preserve">You could start with </w:t>
      </w:r>
      <w:r w:rsidR="0077261D">
        <w:t xml:space="preserve">something from an earlier </w:t>
      </w:r>
      <w:proofErr w:type="spellStart"/>
      <w:r w:rsidR="0077261D">
        <w:t>prac</w:t>
      </w:r>
      <w:proofErr w:type="spellEnd"/>
      <w:r w:rsidR="0077261D">
        <w:t>, but here's some sample code</w:t>
      </w:r>
      <w:r w:rsidR="0077261D" w:rsidRPr="0077261D">
        <w:t xml:space="preserve"> </w:t>
      </w:r>
      <w:r w:rsidR="0077261D">
        <w:t>in case you need it.</w:t>
      </w:r>
    </w:p>
    <w:p w14:paraId="0B038C41" w14:textId="4235F98A" w:rsidR="00B1688E" w:rsidRDefault="00B1688E" w:rsidP="004B4D05">
      <w:pPr>
        <w:pStyle w:val="BodyText"/>
      </w:pPr>
      <w:r>
        <w:t xml:space="preserve">Remember to change the name of the </w:t>
      </w:r>
      <w:proofErr w:type="spellStart"/>
      <w:r>
        <w:t>JPanel</w:t>
      </w:r>
      <w:proofErr w:type="spellEnd"/>
      <w:r>
        <w:t xml:space="preserve"> for each </w:t>
      </w:r>
      <w:r w:rsidR="0077261D">
        <w:t xml:space="preserve">new program you create in the same project folder (e.g. change </w:t>
      </w:r>
      <w:r w:rsidR="0077261D" w:rsidRPr="0077261D">
        <w:rPr>
          <w:i/>
          <w:iCs/>
        </w:rPr>
        <w:t>Task0</w:t>
      </w:r>
      <w:r w:rsidR="0077261D">
        <w:t xml:space="preserve"> to </w:t>
      </w:r>
      <w:r w:rsidR="0077261D" w:rsidRPr="0077261D">
        <w:rPr>
          <w:i/>
          <w:iCs/>
        </w:rPr>
        <w:t>Task1</w:t>
      </w:r>
      <w:r w:rsidR="0077261D">
        <w:t xml:space="preserve">, </w:t>
      </w:r>
      <w:r w:rsidR="0077261D" w:rsidRPr="0077261D">
        <w:rPr>
          <w:i/>
          <w:iCs/>
        </w:rPr>
        <w:t>Task2</w:t>
      </w:r>
      <w:r w:rsidR="0077261D">
        <w:t xml:space="preserve">, etc.), and please change the variable names to something that makes sense in your program (e.g. change </w:t>
      </w:r>
      <w:r w:rsidR="0077261D" w:rsidRPr="0077261D">
        <w:rPr>
          <w:i/>
          <w:iCs/>
        </w:rPr>
        <w:t>number</w:t>
      </w:r>
      <w:r w:rsidR="0077261D">
        <w:t xml:space="preserve"> to </w:t>
      </w:r>
      <w:proofErr w:type="spellStart"/>
      <w:r w:rsidR="0077261D" w:rsidRPr="0077261D">
        <w:rPr>
          <w:i/>
          <w:iCs/>
        </w:rPr>
        <w:t>hoursWorked</w:t>
      </w:r>
      <w:proofErr w:type="spellEnd"/>
      <w:r w:rsidR="0077261D">
        <w:t>, etc.)</w:t>
      </w:r>
    </w:p>
    <w:p w14:paraId="2BB2EF43" w14:textId="77777777" w:rsidR="0077261D" w:rsidRDefault="0077261D" w:rsidP="004B4D05">
      <w:pPr>
        <w:pStyle w:val="BodyText"/>
      </w:pPr>
    </w:p>
    <w:p w14:paraId="2AACE869" w14:textId="77777777" w:rsidR="0077261D" w:rsidRPr="0077261D" w:rsidRDefault="0077261D" w:rsidP="0077261D">
      <w:pPr>
        <w:pStyle w:val="Code"/>
      </w:pPr>
      <w:r w:rsidRPr="0077261D">
        <w:t>import java.awt.*;</w:t>
      </w:r>
    </w:p>
    <w:p w14:paraId="465CD092" w14:textId="77777777" w:rsidR="0077261D" w:rsidRPr="0077261D" w:rsidRDefault="0077261D" w:rsidP="0077261D">
      <w:pPr>
        <w:pStyle w:val="Code"/>
      </w:pPr>
      <w:r w:rsidRPr="0077261D">
        <w:t>import java.awt.event.ActionEvent;</w:t>
      </w:r>
    </w:p>
    <w:p w14:paraId="71BA555E" w14:textId="77777777" w:rsidR="0077261D" w:rsidRPr="0077261D" w:rsidRDefault="0077261D" w:rsidP="0077261D">
      <w:pPr>
        <w:pStyle w:val="Code"/>
      </w:pPr>
      <w:r w:rsidRPr="0077261D">
        <w:t>import java.awt.event.ActionListener;</w:t>
      </w:r>
    </w:p>
    <w:p w14:paraId="1469D94F" w14:textId="77777777" w:rsidR="0077261D" w:rsidRPr="0077261D" w:rsidRDefault="0077261D" w:rsidP="0077261D">
      <w:pPr>
        <w:pStyle w:val="Code"/>
      </w:pPr>
      <w:r w:rsidRPr="0077261D">
        <w:t>import javax.swing.*;</w:t>
      </w:r>
    </w:p>
    <w:p w14:paraId="3BC25D61" w14:textId="77777777" w:rsidR="0077261D" w:rsidRPr="0077261D" w:rsidRDefault="0077261D" w:rsidP="0077261D">
      <w:pPr>
        <w:pStyle w:val="Code"/>
      </w:pPr>
      <w:r w:rsidRPr="0077261D">
        <w:t xml:space="preserve"> </w:t>
      </w:r>
    </w:p>
    <w:p w14:paraId="2A851620" w14:textId="77777777" w:rsidR="0077261D" w:rsidRPr="0077261D" w:rsidRDefault="0077261D" w:rsidP="0077261D">
      <w:pPr>
        <w:pStyle w:val="Code"/>
      </w:pPr>
      <w:r w:rsidRPr="0077261D">
        <w:t xml:space="preserve">class Task0 extends JPanel implements ActionListener </w:t>
      </w:r>
    </w:p>
    <w:p w14:paraId="4EAE92D4" w14:textId="77777777" w:rsidR="0077261D" w:rsidRPr="0077261D" w:rsidRDefault="0077261D" w:rsidP="0077261D">
      <w:pPr>
        <w:pStyle w:val="Code"/>
      </w:pPr>
      <w:r w:rsidRPr="0077261D">
        <w:t xml:space="preserve">{ </w:t>
      </w:r>
    </w:p>
    <w:p w14:paraId="1A43BA9E" w14:textId="49E7C191" w:rsidR="0077261D" w:rsidRPr="0077261D" w:rsidRDefault="0077261D" w:rsidP="0077261D">
      <w:pPr>
        <w:pStyle w:val="Code"/>
      </w:pPr>
      <w:r w:rsidRPr="0077261D">
        <w:tab/>
        <w:t>Label prompt;</w:t>
      </w:r>
      <w:r w:rsidRPr="0077261D">
        <w:tab/>
      </w:r>
    </w:p>
    <w:p w14:paraId="335AEC95" w14:textId="366F99E5" w:rsidR="0077261D" w:rsidRPr="0077261D" w:rsidRDefault="0077261D" w:rsidP="0077261D">
      <w:pPr>
        <w:pStyle w:val="Code"/>
      </w:pPr>
      <w:r w:rsidRPr="0077261D">
        <w:tab/>
        <w:t>TextField inputField;</w:t>
      </w:r>
    </w:p>
    <w:p w14:paraId="4232D7E9" w14:textId="726FBFCE" w:rsidR="0077261D" w:rsidRPr="0077261D" w:rsidRDefault="0077261D" w:rsidP="0077261D">
      <w:pPr>
        <w:pStyle w:val="Code"/>
      </w:pPr>
      <w:r w:rsidRPr="0077261D">
        <w:tab/>
        <w:t>Button enterButton;</w:t>
      </w:r>
    </w:p>
    <w:p w14:paraId="3391DFEF" w14:textId="0B9EF026" w:rsidR="0077261D" w:rsidRPr="0077261D" w:rsidRDefault="0077261D" w:rsidP="0077261D">
      <w:pPr>
        <w:pStyle w:val="Code"/>
      </w:pPr>
      <w:r w:rsidRPr="0077261D">
        <w:tab/>
        <w:t>int number = 42;</w:t>
      </w:r>
    </w:p>
    <w:p w14:paraId="6B6FAA7C" w14:textId="712B9AC3" w:rsidR="0077261D" w:rsidRPr="0077261D" w:rsidRDefault="00540245" w:rsidP="0077261D">
      <w:pPr>
        <w:pStyle w:val="Code"/>
      </w:pPr>
      <w:r>
        <w:tab/>
      </w:r>
    </w:p>
    <w:p w14:paraId="72828FE8" w14:textId="15D79C96" w:rsidR="0077261D" w:rsidRPr="0077261D" w:rsidRDefault="0077261D" w:rsidP="0077261D">
      <w:pPr>
        <w:pStyle w:val="Code"/>
      </w:pPr>
      <w:r w:rsidRPr="0077261D">
        <w:tab/>
        <w:t xml:space="preserve">public void init() </w:t>
      </w:r>
    </w:p>
    <w:p w14:paraId="659D5A50" w14:textId="54365711" w:rsidR="0077261D" w:rsidRPr="0077261D" w:rsidRDefault="0077261D" w:rsidP="0077261D">
      <w:pPr>
        <w:pStyle w:val="Code"/>
      </w:pPr>
      <w:r w:rsidRPr="0077261D">
        <w:tab/>
        <w:t>{</w:t>
      </w:r>
    </w:p>
    <w:p w14:paraId="609E9304" w14:textId="782B3B6E" w:rsidR="0077261D" w:rsidRPr="0077261D" w:rsidRDefault="0077261D" w:rsidP="0077261D">
      <w:pPr>
        <w:pStyle w:val="Code"/>
      </w:pPr>
      <w:r w:rsidRPr="0077261D">
        <w:tab/>
        <w:t>prompt = new Label("Please enter a value: ");</w:t>
      </w:r>
    </w:p>
    <w:p w14:paraId="3E7AE622" w14:textId="537CFD8F" w:rsidR="0077261D" w:rsidRPr="0077261D" w:rsidRDefault="0077261D" w:rsidP="0077261D">
      <w:pPr>
        <w:pStyle w:val="Code"/>
      </w:pPr>
      <w:r w:rsidRPr="0077261D">
        <w:tab/>
      </w:r>
      <w:r w:rsidRPr="0077261D">
        <w:tab/>
        <w:t>inputField = new TextField(""+number,10);</w:t>
      </w:r>
    </w:p>
    <w:p w14:paraId="0BDB6C7D" w14:textId="77777777" w:rsidR="0077261D" w:rsidRPr="0077261D" w:rsidRDefault="0077261D" w:rsidP="0077261D">
      <w:pPr>
        <w:pStyle w:val="Code"/>
      </w:pPr>
      <w:r w:rsidRPr="0077261D">
        <w:tab/>
      </w:r>
      <w:r w:rsidRPr="0077261D">
        <w:tab/>
        <w:t>enterButton = new Button("Enter");</w:t>
      </w:r>
    </w:p>
    <w:p w14:paraId="7BDDAB7B" w14:textId="176023F9" w:rsidR="0077261D" w:rsidRPr="0077261D" w:rsidRDefault="0077261D" w:rsidP="0077261D">
      <w:pPr>
        <w:pStyle w:val="Code"/>
      </w:pPr>
    </w:p>
    <w:p w14:paraId="0208971B" w14:textId="77777777" w:rsidR="0077261D" w:rsidRPr="0077261D" w:rsidRDefault="0077261D" w:rsidP="0077261D">
      <w:pPr>
        <w:pStyle w:val="Code"/>
      </w:pPr>
      <w:r w:rsidRPr="0077261D">
        <w:tab/>
      </w:r>
      <w:r w:rsidRPr="0077261D">
        <w:tab/>
        <w:t>add (prompt);</w:t>
      </w:r>
    </w:p>
    <w:p w14:paraId="1E999F62" w14:textId="77777777" w:rsidR="0077261D" w:rsidRPr="0077261D" w:rsidRDefault="0077261D" w:rsidP="0077261D">
      <w:pPr>
        <w:pStyle w:val="Code"/>
      </w:pPr>
      <w:r w:rsidRPr="0077261D">
        <w:tab/>
      </w:r>
      <w:r w:rsidRPr="0077261D">
        <w:tab/>
        <w:t>add (inputField);</w:t>
      </w:r>
    </w:p>
    <w:p w14:paraId="06842B67" w14:textId="77777777" w:rsidR="0077261D" w:rsidRPr="0077261D" w:rsidRDefault="0077261D" w:rsidP="0077261D">
      <w:pPr>
        <w:pStyle w:val="Code"/>
      </w:pPr>
      <w:r w:rsidRPr="0077261D">
        <w:tab/>
      </w:r>
      <w:r w:rsidRPr="0077261D">
        <w:tab/>
        <w:t>add (enterButton);</w:t>
      </w:r>
    </w:p>
    <w:p w14:paraId="1781CCC3" w14:textId="5ADB0C17" w:rsidR="0077261D" w:rsidRPr="0077261D" w:rsidRDefault="0077261D" w:rsidP="0077261D">
      <w:pPr>
        <w:pStyle w:val="Code"/>
      </w:pPr>
    </w:p>
    <w:p w14:paraId="69990D1C" w14:textId="77777777" w:rsidR="0077261D" w:rsidRPr="0077261D" w:rsidRDefault="0077261D" w:rsidP="0077261D">
      <w:pPr>
        <w:pStyle w:val="Code"/>
      </w:pPr>
      <w:r w:rsidRPr="0077261D">
        <w:tab/>
      </w:r>
      <w:r w:rsidRPr="0077261D">
        <w:tab/>
        <w:t>inputField.setText("" + number);</w:t>
      </w:r>
    </w:p>
    <w:p w14:paraId="2F98D4D2" w14:textId="77777777" w:rsidR="0077261D" w:rsidRPr="0077261D" w:rsidRDefault="0077261D" w:rsidP="0077261D">
      <w:pPr>
        <w:pStyle w:val="Code"/>
      </w:pPr>
      <w:r w:rsidRPr="0077261D">
        <w:tab/>
      </w:r>
      <w:r w:rsidRPr="0077261D">
        <w:tab/>
        <w:t>enterButton.addActionListener(this);</w:t>
      </w:r>
    </w:p>
    <w:p w14:paraId="15295A7A" w14:textId="7AD17A96" w:rsidR="0077261D" w:rsidRPr="0077261D" w:rsidRDefault="0077261D" w:rsidP="0077261D">
      <w:pPr>
        <w:pStyle w:val="Code"/>
      </w:pPr>
      <w:r w:rsidRPr="0077261D">
        <w:tab/>
        <w:t>}</w:t>
      </w:r>
    </w:p>
    <w:p w14:paraId="429C9703" w14:textId="77777777" w:rsidR="0077261D" w:rsidRPr="0077261D" w:rsidRDefault="0077261D" w:rsidP="0077261D">
      <w:pPr>
        <w:pStyle w:val="Code"/>
      </w:pPr>
    </w:p>
    <w:p w14:paraId="5B728771" w14:textId="464AE76A" w:rsidR="0077261D" w:rsidRPr="0077261D" w:rsidRDefault="0077261D" w:rsidP="0077261D">
      <w:pPr>
        <w:pStyle w:val="Code"/>
      </w:pPr>
      <w:r w:rsidRPr="0077261D">
        <w:tab/>
        <w:t xml:space="preserve">public void paint(Graphics g) </w:t>
      </w:r>
    </w:p>
    <w:p w14:paraId="53C2DE14" w14:textId="1F47DA26" w:rsidR="0077261D" w:rsidRPr="0077261D" w:rsidRDefault="0077261D" w:rsidP="0077261D">
      <w:pPr>
        <w:pStyle w:val="Code"/>
      </w:pPr>
      <w:r w:rsidRPr="0077261D">
        <w:tab/>
        <w:t>{</w:t>
      </w:r>
    </w:p>
    <w:p w14:paraId="4C4A9CBA" w14:textId="77777777" w:rsidR="004836E3" w:rsidRDefault="0077261D" w:rsidP="0077261D">
      <w:pPr>
        <w:pStyle w:val="Code"/>
      </w:pPr>
      <w:r w:rsidRPr="0077261D">
        <w:tab/>
      </w:r>
      <w:r w:rsidRPr="0077261D">
        <w:tab/>
      </w:r>
      <w:r w:rsidR="004836E3">
        <w:t>paintComponent(g);</w:t>
      </w:r>
    </w:p>
    <w:p w14:paraId="75CE91E9" w14:textId="1FE25E5E" w:rsidR="0077261D" w:rsidRPr="0077261D" w:rsidRDefault="004836E3" w:rsidP="0077261D">
      <w:pPr>
        <w:pStyle w:val="Code"/>
      </w:pPr>
      <w:r w:rsidRPr="0077261D">
        <w:tab/>
      </w:r>
      <w:r w:rsidRPr="0077261D">
        <w:tab/>
      </w:r>
      <w:r w:rsidR="0077261D" w:rsidRPr="0077261D">
        <w:t xml:space="preserve">g.drawString("The </w:t>
      </w:r>
      <w:r w:rsidR="00C77619">
        <w:t>number is</w:t>
      </w:r>
      <w:r w:rsidR="0077261D" w:rsidRPr="0077261D">
        <w:t>: " + number, 20, 100);</w:t>
      </w:r>
    </w:p>
    <w:p w14:paraId="10C08006" w14:textId="75447979" w:rsidR="0077261D" w:rsidRPr="0077261D" w:rsidRDefault="0077261D" w:rsidP="0077261D">
      <w:pPr>
        <w:pStyle w:val="Code"/>
      </w:pPr>
      <w:r w:rsidRPr="0077261D">
        <w:tab/>
        <w:t>}</w:t>
      </w:r>
    </w:p>
    <w:p w14:paraId="5EF4FCDC" w14:textId="77777777" w:rsidR="0077261D" w:rsidRPr="0077261D" w:rsidRDefault="0077261D" w:rsidP="0077261D">
      <w:pPr>
        <w:pStyle w:val="Code"/>
      </w:pPr>
    </w:p>
    <w:p w14:paraId="399951E5" w14:textId="77777777" w:rsidR="0077261D" w:rsidRPr="0077261D" w:rsidRDefault="0077261D" w:rsidP="0077261D">
      <w:pPr>
        <w:pStyle w:val="Code"/>
      </w:pPr>
      <w:r w:rsidRPr="0077261D">
        <w:tab/>
        <w:t xml:space="preserve">public void actionPerformed(ActionEvent e) </w:t>
      </w:r>
    </w:p>
    <w:p w14:paraId="49E78440" w14:textId="77777777" w:rsidR="0077261D" w:rsidRPr="0077261D" w:rsidRDefault="0077261D" w:rsidP="0077261D">
      <w:pPr>
        <w:pStyle w:val="Code"/>
      </w:pPr>
      <w:r w:rsidRPr="0077261D">
        <w:tab/>
        <w:t>{</w:t>
      </w:r>
    </w:p>
    <w:p w14:paraId="51C95EB8" w14:textId="77777777" w:rsidR="0077261D" w:rsidRPr="0077261D" w:rsidRDefault="0077261D" w:rsidP="0077261D">
      <w:pPr>
        <w:pStyle w:val="Code"/>
      </w:pPr>
      <w:r w:rsidRPr="0077261D">
        <w:tab/>
      </w:r>
      <w:r w:rsidRPr="0077261D">
        <w:tab/>
        <w:t>number = Integer.parseInt(inputField.getText());</w:t>
      </w:r>
    </w:p>
    <w:p w14:paraId="3543A005" w14:textId="77777777" w:rsidR="0077261D" w:rsidRPr="0077261D" w:rsidRDefault="0077261D" w:rsidP="0077261D">
      <w:pPr>
        <w:pStyle w:val="Code"/>
      </w:pPr>
      <w:r w:rsidRPr="0077261D">
        <w:tab/>
      </w:r>
      <w:r w:rsidRPr="0077261D">
        <w:tab/>
        <w:t>System.out.println("You entered: " + number);</w:t>
      </w:r>
    </w:p>
    <w:p w14:paraId="7E5EBE39" w14:textId="77777777" w:rsidR="0077261D" w:rsidRPr="0077261D" w:rsidRDefault="0077261D" w:rsidP="0077261D">
      <w:pPr>
        <w:pStyle w:val="Code"/>
      </w:pPr>
      <w:r w:rsidRPr="0077261D">
        <w:tab/>
      </w:r>
      <w:r w:rsidRPr="0077261D">
        <w:tab/>
        <w:t>repaint();</w:t>
      </w:r>
    </w:p>
    <w:p w14:paraId="13B48BD1" w14:textId="77777777" w:rsidR="0077261D" w:rsidRPr="0077261D" w:rsidRDefault="0077261D" w:rsidP="0077261D">
      <w:pPr>
        <w:pStyle w:val="Code"/>
      </w:pPr>
      <w:r w:rsidRPr="0077261D">
        <w:tab/>
        <w:t>}</w:t>
      </w:r>
      <w:r w:rsidRPr="0077261D">
        <w:tab/>
      </w:r>
    </w:p>
    <w:p w14:paraId="10649530" w14:textId="77777777" w:rsidR="0077261D" w:rsidRPr="0077261D" w:rsidRDefault="0077261D" w:rsidP="0077261D">
      <w:pPr>
        <w:pStyle w:val="Code"/>
      </w:pPr>
      <w:r w:rsidRPr="0077261D">
        <w:t>}</w:t>
      </w:r>
    </w:p>
    <w:p w14:paraId="7DBC181E" w14:textId="77777777" w:rsidR="0077261D" w:rsidRPr="0077261D" w:rsidRDefault="0077261D" w:rsidP="0077261D">
      <w:pPr>
        <w:pStyle w:val="Code"/>
      </w:pPr>
    </w:p>
    <w:p w14:paraId="33F63441" w14:textId="77777777" w:rsidR="0077261D" w:rsidRPr="0077261D" w:rsidRDefault="0077261D" w:rsidP="0077261D">
      <w:pPr>
        <w:pStyle w:val="Code"/>
      </w:pPr>
      <w:r w:rsidRPr="0077261D">
        <w:t xml:space="preserve">public class SimpleComponentDemo </w:t>
      </w:r>
    </w:p>
    <w:p w14:paraId="073F771C" w14:textId="77777777" w:rsidR="0077261D" w:rsidRPr="0077261D" w:rsidRDefault="0077261D" w:rsidP="0077261D">
      <w:pPr>
        <w:pStyle w:val="Code"/>
      </w:pPr>
      <w:r w:rsidRPr="0077261D">
        <w:t>{</w:t>
      </w:r>
    </w:p>
    <w:p w14:paraId="28C92A51" w14:textId="5D28F772" w:rsidR="0077261D" w:rsidRPr="0077261D" w:rsidRDefault="0077261D" w:rsidP="0077261D">
      <w:pPr>
        <w:pStyle w:val="Code"/>
      </w:pPr>
      <w:r w:rsidRPr="0077261D">
        <w:tab/>
        <w:t xml:space="preserve">public static void main(String[] a) </w:t>
      </w:r>
    </w:p>
    <w:p w14:paraId="4869214B" w14:textId="16C98530" w:rsidR="0077261D" w:rsidRPr="0077261D" w:rsidRDefault="0077261D" w:rsidP="0077261D">
      <w:pPr>
        <w:pStyle w:val="Code"/>
      </w:pPr>
      <w:r w:rsidRPr="0077261D">
        <w:tab/>
        <w:t>{</w:t>
      </w:r>
    </w:p>
    <w:p w14:paraId="042F191C" w14:textId="4DBA2C03" w:rsidR="0077261D" w:rsidRPr="0077261D" w:rsidRDefault="0077261D" w:rsidP="0077261D">
      <w:pPr>
        <w:pStyle w:val="Code"/>
      </w:pPr>
      <w:r w:rsidRPr="0077261D">
        <w:tab/>
      </w:r>
      <w:r w:rsidRPr="0077261D">
        <w:tab/>
        <w:t>Task0 myCanvas = new Task0();</w:t>
      </w:r>
    </w:p>
    <w:p w14:paraId="1DE2F900" w14:textId="32E00809" w:rsidR="0077261D" w:rsidRPr="0077261D" w:rsidRDefault="0077261D" w:rsidP="0077261D">
      <w:pPr>
        <w:pStyle w:val="Code"/>
      </w:pPr>
      <w:r w:rsidRPr="0077261D">
        <w:tab/>
      </w:r>
      <w:r w:rsidRPr="0077261D">
        <w:tab/>
        <w:t>myCanvas.init();</w:t>
      </w:r>
      <w:r w:rsidRPr="0077261D">
        <w:tab/>
      </w:r>
    </w:p>
    <w:p w14:paraId="277746D3" w14:textId="0DD313EB" w:rsidR="0077261D" w:rsidRPr="0077261D" w:rsidRDefault="0077261D" w:rsidP="0077261D">
      <w:pPr>
        <w:pStyle w:val="Code"/>
      </w:pPr>
      <w:r w:rsidRPr="0077261D">
        <w:tab/>
      </w:r>
      <w:r w:rsidRPr="0077261D">
        <w:tab/>
        <w:t>JFrame window = new JFrame();</w:t>
      </w:r>
    </w:p>
    <w:p w14:paraId="25E4CD9E" w14:textId="05785A12" w:rsidR="0077261D" w:rsidRPr="0077261D" w:rsidRDefault="0077261D" w:rsidP="0077261D">
      <w:pPr>
        <w:pStyle w:val="Code"/>
      </w:pPr>
      <w:r w:rsidRPr="0077261D">
        <w:tab/>
      </w:r>
      <w:r w:rsidRPr="0077261D">
        <w:tab/>
        <w:t>window.setDefaultCloseOperation(JFrame.EXIT_ON_CLOSE);</w:t>
      </w:r>
    </w:p>
    <w:p w14:paraId="55B0EC61" w14:textId="56464699" w:rsidR="0077261D" w:rsidRPr="0077261D" w:rsidRDefault="0077261D" w:rsidP="0077261D">
      <w:pPr>
        <w:pStyle w:val="Code"/>
      </w:pPr>
      <w:r w:rsidRPr="0077261D">
        <w:tab/>
      </w:r>
      <w:r w:rsidRPr="0077261D">
        <w:tab/>
        <w:t>window.setBounds(30, 30, 300, 300);</w:t>
      </w:r>
    </w:p>
    <w:p w14:paraId="7F69381A" w14:textId="36010CBE" w:rsidR="0077261D" w:rsidRPr="0077261D" w:rsidRDefault="0077261D" w:rsidP="0077261D">
      <w:pPr>
        <w:pStyle w:val="Code"/>
      </w:pPr>
      <w:r w:rsidRPr="0077261D">
        <w:tab/>
      </w:r>
      <w:r w:rsidRPr="0077261D">
        <w:tab/>
        <w:t>window.getContentPane().add(myCanvas);</w:t>
      </w:r>
    </w:p>
    <w:p w14:paraId="029A28BF" w14:textId="6152A63E" w:rsidR="0077261D" w:rsidRPr="0077261D" w:rsidRDefault="0077261D" w:rsidP="0077261D">
      <w:pPr>
        <w:pStyle w:val="Code"/>
      </w:pPr>
      <w:r w:rsidRPr="0077261D">
        <w:tab/>
      </w:r>
      <w:r w:rsidRPr="0077261D">
        <w:tab/>
        <w:t>window.setVisible(true);</w:t>
      </w:r>
    </w:p>
    <w:p w14:paraId="6F19DF0E" w14:textId="37DB6E47" w:rsidR="0077261D" w:rsidRPr="0077261D" w:rsidRDefault="0077261D" w:rsidP="0077261D">
      <w:pPr>
        <w:pStyle w:val="Code"/>
      </w:pPr>
      <w:r w:rsidRPr="0077261D">
        <w:tab/>
        <w:t>}</w:t>
      </w:r>
    </w:p>
    <w:p w14:paraId="3E447DEE" w14:textId="4E8F1AB7" w:rsidR="0077261D" w:rsidRPr="0077261D" w:rsidRDefault="0077261D" w:rsidP="0077261D">
      <w:pPr>
        <w:pStyle w:val="Code"/>
      </w:pPr>
      <w:r w:rsidRPr="0077261D">
        <w:t>}</w:t>
      </w:r>
    </w:p>
    <w:p w14:paraId="7F645A0D" w14:textId="77777777" w:rsidR="00B1688E" w:rsidRPr="003F1585" w:rsidRDefault="00B1688E" w:rsidP="004B4D05">
      <w:pPr>
        <w:pStyle w:val="BodyText"/>
      </w:pPr>
    </w:p>
    <w:p w14:paraId="23C35956" w14:textId="77777777" w:rsidR="003F1585" w:rsidRPr="00FC227D" w:rsidRDefault="003F1585" w:rsidP="003F1585">
      <w:pPr>
        <w:pStyle w:val="Heading2"/>
      </w:pPr>
      <w:r>
        <w:t>Task 1: Salaries</w:t>
      </w:r>
    </w:p>
    <w:p w14:paraId="1846F23D" w14:textId="7B9B9095" w:rsidR="003F1585" w:rsidRPr="00E5482F" w:rsidRDefault="003F1585" w:rsidP="003F1585">
      <w:pPr>
        <w:pStyle w:val="BodyText"/>
      </w:pPr>
      <w:r>
        <w:t xml:space="preserve">Create a program called </w:t>
      </w:r>
      <w:r>
        <w:rPr>
          <w:i/>
        </w:rPr>
        <w:t>S</w:t>
      </w:r>
      <w:r w:rsidRPr="002456A2">
        <w:rPr>
          <w:i/>
        </w:rPr>
        <w:t>alaries.java</w:t>
      </w:r>
      <w:r>
        <w:t xml:space="preserve"> </w:t>
      </w:r>
      <w:r w:rsidRPr="00E5482F">
        <w:t>to calculate the wages owing to a worker given the following rules.</w:t>
      </w:r>
    </w:p>
    <w:p w14:paraId="74C7D843" w14:textId="77777777" w:rsidR="003F1585" w:rsidRPr="00E5482F" w:rsidRDefault="003F1585" w:rsidP="003F1585">
      <w:pPr>
        <w:pStyle w:val="BodyText"/>
        <w:numPr>
          <w:ilvl w:val="1"/>
          <w:numId w:val="37"/>
        </w:numPr>
        <w:ind w:left="1080"/>
      </w:pPr>
      <w:r w:rsidRPr="00E5482F">
        <w:t>If the total hours worked is less than 35, the hourly rate is $15 per hour.</w:t>
      </w:r>
    </w:p>
    <w:p w14:paraId="31C074D5" w14:textId="77777777" w:rsidR="003F1585" w:rsidRPr="00E5482F" w:rsidRDefault="003F1585" w:rsidP="003F1585">
      <w:pPr>
        <w:pStyle w:val="BodyText"/>
        <w:numPr>
          <w:ilvl w:val="1"/>
          <w:numId w:val="37"/>
        </w:numPr>
        <w:ind w:left="1080"/>
      </w:pPr>
      <w:r w:rsidRPr="00E5482F">
        <w:t>If the total hours worked is more than 35, the hours in excess of 35 earn a rate of $25 per hour.</w:t>
      </w:r>
    </w:p>
    <w:p w14:paraId="62E06E82" w14:textId="49D0F40C" w:rsidR="003F1585" w:rsidRPr="004B4D05" w:rsidRDefault="003F1585" w:rsidP="004B4D05">
      <w:pPr>
        <w:pStyle w:val="BodyText"/>
      </w:pPr>
      <w:r w:rsidRPr="00E5482F">
        <w:t xml:space="preserve">Your </w:t>
      </w:r>
      <w:r>
        <w:t>program should have a text f</w:t>
      </w:r>
      <w:r w:rsidRPr="00E5482F">
        <w:t>ield for the user to enter the total number of hours worked.</w:t>
      </w:r>
    </w:p>
    <w:p w14:paraId="2F63334E" w14:textId="61C27E44" w:rsidR="00CF2988" w:rsidRPr="00CB0FE1" w:rsidRDefault="003F1585" w:rsidP="00D50878">
      <w:pPr>
        <w:pStyle w:val="Heading2"/>
      </w:pPr>
      <w:r>
        <w:t>Task 2</w:t>
      </w:r>
      <w:r w:rsidR="00D50878">
        <w:t xml:space="preserve">: </w:t>
      </w:r>
      <w:r w:rsidR="002565F3" w:rsidRPr="00CB0FE1">
        <w:t>Day</w:t>
      </w:r>
      <w:r w:rsidR="00791F95">
        <w:t xml:space="preserve"> of the </w:t>
      </w:r>
      <w:r w:rsidR="002565F3" w:rsidRPr="00CB0FE1">
        <w:t>Week</w:t>
      </w:r>
      <w:r w:rsidR="00133A58">
        <w:t xml:space="preserve"> - IF</w:t>
      </w:r>
    </w:p>
    <w:p w14:paraId="0B87D6F3" w14:textId="632E2003" w:rsidR="003F1585" w:rsidRDefault="003F1585" w:rsidP="00E72029">
      <w:pPr>
        <w:pStyle w:val="ListNumber"/>
      </w:pPr>
      <w:r>
        <w:t>Create a program</w:t>
      </w:r>
      <w:r w:rsidR="002456A2">
        <w:t xml:space="preserve"> called </w:t>
      </w:r>
      <w:r>
        <w:rPr>
          <w:i/>
        </w:rPr>
        <w:t>DayO</w:t>
      </w:r>
      <w:r w:rsidR="002456A2" w:rsidRPr="002456A2">
        <w:rPr>
          <w:i/>
        </w:rPr>
        <w:t>fWeek.java</w:t>
      </w:r>
      <w:r w:rsidR="002456A2">
        <w:t xml:space="preserve"> </w:t>
      </w:r>
      <w:r w:rsidR="00D37BBA" w:rsidRPr="00E72029">
        <w:t xml:space="preserve">to </w:t>
      </w:r>
      <w:r w:rsidR="00D50878">
        <w:t>output</w:t>
      </w:r>
      <w:r w:rsidR="00D37BBA" w:rsidRPr="00E72029">
        <w:t xml:space="preserve"> the day of the week corresponding to the day number. </w:t>
      </w:r>
      <w:r w:rsidR="00E72029">
        <w:br/>
      </w:r>
      <w:r w:rsidR="00E72029">
        <w:br/>
      </w:r>
      <w:r w:rsidR="00D37BBA" w:rsidRPr="00E72029">
        <w:t xml:space="preserve">Note: </w:t>
      </w:r>
      <w:r w:rsidR="002565F3">
        <w:t>For this exercise, Monday</w:t>
      </w:r>
      <w:r w:rsidR="00D37BBA" w:rsidRPr="00E72029">
        <w:t xml:space="preserve"> is the first day of the week and </w:t>
      </w:r>
      <w:r w:rsidR="002565F3">
        <w:t>Sunday</w:t>
      </w:r>
      <w:r w:rsidR="00D37BBA" w:rsidRPr="00E72029">
        <w:t xml:space="preserve"> is the 7th day. </w:t>
      </w:r>
      <w:r w:rsidR="00FC227D">
        <w:t xml:space="preserve">That is, with </w:t>
      </w:r>
      <w:proofErr w:type="spellStart"/>
      <w:r w:rsidR="00D37BBA" w:rsidRPr="00E72029">
        <w:t>dayNumber</w:t>
      </w:r>
      <w:proofErr w:type="spellEnd"/>
      <w:r w:rsidR="00D37BBA" w:rsidRPr="00E72029">
        <w:t xml:space="preserve"> </w:t>
      </w:r>
      <w:r w:rsidR="00FC227D">
        <w:t>set to</w:t>
      </w:r>
      <w:r w:rsidR="00D37BBA" w:rsidRPr="00E72029">
        <w:t xml:space="preserve"> </w:t>
      </w:r>
      <w:r w:rsidR="002565F3">
        <w:t>3</w:t>
      </w:r>
      <w:r w:rsidR="00FC227D">
        <w:t>, the program should display “Wednesday”</w:t>
      </w:r>
      <w:r w:rsidR="00D37BBA" w:rsidRPr="00E72029">
        <w:t xml:space="preserve">. </w:t>
      </w:r>
    </w:p>
    <w:p w14:paraId="5BE68136" w14:textId="77777777" w:rsidR="003F1585" w:rsidRPr="00E5482F" w:rsidRDefault="003F1585" w:rsidP="0077261D">
      <w:pPr>
        <w:pStyle w:val="Code"/>
      </w:pPr>
    </w:p>
    <w:p w14:paraId="34F7EAC8" w14:textId="77777777" w:rsidR="003F1585" w:rsidRPr="00E5482F" w:rsidRDefault="003F1585" w:rsidP="0077261D">
      <w:pPr>
        <w:pStyle w:val="Code"/>
      </w:pPr>
      <w:r w:rsidRPr="00E5482F">
        <w:tab/>
        <w:t xml:space="preserve">int </w:t>
      </w:r>
      <w:r w:rsidRPr="00E5482F">
        <w:tab/>
        <w:t>dayNumber;</w:t>
      </w:r>
    </w:p>
    <w:p w14:paraId="25F6BF4B" w14:textId="77777777" w:rsidR="003F1585" w:rsidRDefault="003F1585" w:rsidP="0077261D">
      <w:pPr>
        <w:pStyle w:val="Code"/>
      </w:pPr>
    </w:p>
    <w:p w14:paraId="06156269" w14:textId="77777777" w:rsidR="003F1585" w:rsidRPr="00E5482F" w:rsidRDefault="003F1585" w:rsidP="0077261D">
      <w:pPr>
        <w:pStyle w:val="Code"/>
      </w:pPr>
      <w:r w:rsidRPr="00E5482F">
        <w:tab/>
        <w:t xml:space="preserve">public void init() </w:t>
      </w:r>
    </w:p>
    <w:p w14:paraId="7D6D1887" w14:textId="77777777" w:rsidR="003F1585" w:rsidRPr="00E5482F" w:rsidRDefault="003F1585" w:rsidP="0077261D">
      <w:pPr>
        <w:pStyle w:val="Code"/>
      </w:pPr>
      <w:r w:rsidRPr="00E5482F">
        <w:tab/>
        <w:t>{</w:t>
      </w:r>
    </w:p>
    <w:p w14:paraId="5D52F0B2" w14:textId="77777777" w:rsidR="003F1585" w:rsidRPr="00E5482F" w:rsidRDefault="003F1585" w:rsidP="0077261D">
      <w:pPr>
        <w:pStyle w:val="Code"/>
      </w:pPr>
      <w:r w:rsidRPr="00E5482F">
        <w:tab/>
      </w:r>
      <w:r w:rsidRPr="00E5482F">
        <w:tab/>
        <w:t xml:space="preserve">dayNumber = </w:t>
      </w:r>
      <w:r>
        <w:t>3</w:t>
      </w:r>
      <w:r w:rsidRPr="00E5482F">
        <w:t>;</w:t>
      </w:r>
    </w:p>
    <w:p w14:paraId="51E8CE08" w14:textId="77777777" w:rsidR="003F1585" w:rsidRPr="00E5482F" w:rsidRDefault="003F1585" w:rsidP="0077261D">
      <w:pPr>
        <w:pStyle w:val="Code"/>
      </w:pPr>
      <w:r>
        <w:tab/>
        <w:t>}</w:t>
      </w:r>
    </w:p>
    <w:p w14:paraId="6B34DBED" w14:textId="77777777" w:rsidR="003F1585" w:rsidRDefault="003F1585" w:rsidP="0077261D">
      <w:pPr>
        <w:pStyle w:val="Code"/>
      </w:pPr>
    </w:p>
    <w:p w14:paraId="65E5F6D3" w14:textId="77777777" w:rsidR="003F1585" w:rsidRPr="00E5482F" w:rsidRDefault="003F1585" w:rsidP="0077261D">
      <w:pPr>
        <w:pStyle w:val="Code"/>
      </w:pPr>
      <w:r w:rsidRPr="00E5482F">
        <w:tab/>
        <w:t xml:space="preserve">public void paint (Graphics g) </w:t>
      </w:r>
    </w:p>
    <w:p w14:paraId="423AF3DD" w14:textId="77777777" w:rsidR="003F1585" w:rsidRPr="00E5482F" w:rsidRDefault="003F1585" w:rsidP="0077261D">
      <w:pPr>
        <w:pStyle w:val="Code"/>
      </w:pPr>
      <w:r w:rsidRPr="00E5482F">
        <w:tab/>
        <w:t>{</w:t>
      </w:r>
    </w:p>
    <w:p w14:paraId="6AAA3EBF" w14:textId="77777777" w:rsidR="003F1585" w:rsidRDefault="003F1585" w:rsidP="0077261D">
      <w:pPr>
        <w:pStyle w:val="Code"/>
      </w:pPr>
      <w:r w:rsidRPr="00E5482F">
        <w:tab/>
      </w:r>
      <w:r w:rsidRPr="00E5482F">
        <w:tab/>
        <w:t>&lt;place if statement here&gt;</w:t>
      </w:r>
      <w:r w:rsidRPr="00E5482F">
        <w:tab/>
        <w:t xml:space="preserve"> </w:t>
      </w:r>
    </w:p>
    <w:p w14:paraId="203620F2" w14:textId="77777777" w:rsidR="003F1585" w:rsidRPr="00E5482F" w:rsidRDefault="003F1585" w:rsidP="0077261D">
      <w:pPr>
        <w:pStyle w:val="Code"/>
      </w:pPr>
    </w:p>
    <w:p w14:paraId="579AAB8B" w14:textId="77777777" w:rsidR="003F1585" w:rsidRDefault="003F1585" w:rsidP="0077261D">
      <w:pPr>
        <w:pStyle w:val="Code"/>
      </w:pPr>
      <w:r w:rsidRPr="00E5482F">
        <w:tab/>
        <w:t xml:space="preserve">} </w:t>
      </w:r>
    </w:p>
    <w:p w14:paraId="079382FB" w14:textId="0679D267" w:rsidR="003F1585" w:rsidRPr="00E5482F" w:rsidRDefault="003F1585" w:rsidP="0077261D">
      <w:pPr>
        <w:pStyle w:val="Code"/>
      </w:pPr>
    </w:p>
    <w:p w14:paraId="28C64771" w14:textId="50A19582" w:rsidR="00D37BBA" w:rsidRPr="00E72029" w:rsidRDefault="00D37BBA" w:rsidP="003F1585">
      <w:pPr>
        <w:pStyle w:val="ListNumber"/>
        <w:numPr>
          <w:ilvl w:val="0"/>
          <w:numId w:val="0"/>
        </w:numPr>
        <w:ind w:left="284"/>
      </w:pPr>
      <w:r w:rsidRPr="00E72029">
        <w:br/>
        <w:t>An error message should be produced if the number input is outside the range 1 to 7.</w:t>
      </w:r>
    </w:p>
    <w:p w14:paraId="59AF813B" w14:textId="1F32C98C" w:rsidR="00D37BBA" w:rsidRDefault="00D37BBA" w:rsidP="00E72029">
      <w:pPr>
        <w:pStyle w:val="ListNumber"/>
      </w:pPr>
      <w:r w:rsidRPr="00E5482F">
        <w:t>Alter the program so it uses a nested if (if</w:t>
      </w:r>
      <w:proofErr w:type="gramStart"/>
      <w:r w:rsidRPr="00E5482F">
        <w:t xml:space="preserve"> ..</w:t>
      </w:r>
      <w:proofErr w:type="gramEnd"/>
      <w:r w:rsidRPr="00E5482F">
        <w:t xml:space="preserve"> else) structure.</w:t>
      </w:r>
      <w:r w:rsidR="00A0385D" w:rsidRPr="00E5482F">
        <w:t xml:space="preserve"> </w:t>
      </w:r>
    </w:p>
    <w:p w14:paraId="1BF9FD9A" w14:textId="01B14593" w:rsidR="00133A58" w:rsidRDefault="00133A58" w:rsidP="00133A58">
      <w:pPr>
        <w:pStyle w:val="ListNumber"/>
      </w:pPr>
      <w:r>
        <w:t>A</w:t>
      </w:r>
      <w:r w:rsidRPr="00E5482F">
        <w:t>dd a text box so the user can enter a day</w:t>
      </w:r>
      <w:r>
        <w:t xml:space="preserve"> number,</w:t>
      </w:r>
      <w:r w:rsidRPr="00E5482F">
        <w:t xml:space="preserve"> and the</w:t>
      </w:r>
      <w:r>
        <w:t xml:space="preserve"> correct</w:t>
      </w:r>
      <w:r w:rsidRPr="00E5482F">
        <w:t xml:space="preserve"> </w:t>
      </w:r>
      <w:r>
        <w:t>day of the week is displayed automatically</w:t>
      </w:r>
      <w:r w:rsidRPr="00E5482F">
        <w:t>.</w:t>
      </w:r>
    </w:p>
    <w:p w14:paraId="5CD1788E" w14:textId="6D21C2E4" w:rsidR="00133A58" w:rsidRPr="00CB0FE1" w:rsidRDefault="00133A58" w:rsidP="00133A58">
      <w:pPr>
        <w:pStyle w:val="Heading2"/>
      </w:pPr>
      <w:r>
        <w:t xml:space="preserve">Task 3: </w:t>
      </w:r>
      <w:r w:rsidRPr="00CB0FE1">
        <w:t>Day</w:t>
      </w:r>
      <w:r>
        <w:t xml:space="preserve"> of the </w:t>
      </w:r>
      <w:r w:rsidRPr="00CB0FE1">
        <w:t>Week</w:t>
      </w:r>
      <w:r>
        <w:t xml:space="preserve"> - SWITCH</w:t>
      </w:r>
    </w:p>
    <w:p w14:paraId="19525F21" w14:textId="77777777" w:rsidR="00E73510" w:rsidRDefault="00D37BBA" w:rsidP="00133A58">
      <w:pPr>
        <w:pStyle w:val="ListNumber"/>
        <w:numPr>
          <w:ilvl w:val="0"/>
          <w:numId w:val="41"/>
        </w:numPr>
      </w:pPr>
      <w:r w:rsidRPr="00E5482F">
        <w:t>Alter the program so it uses a switch statement instead of the if</w:t>
      </w:r>
      <w:proofErr w:type="gramStart"/>
      <w:r w:rsidRPr="00E5482F">
        <w:t xml:space="preserve"> ..</w:t>
      </w:r>
      <w:proofErr w:type="gramEnd"/>
      <w:r w:rsidRPr="00E5482F">
        <w:t xml:space="preserve"> else. </w:t>
      </w:r>
    </w:p>
    <w:p w14:paraId="10E3E6E4" w14:textId="0ECF4FBA" w:rsidR="002456A2" w:rsidRDefault="003F1585" w:rsidP="00FC227D">
      <w:pPr>
        <w:pStyle w:val="ListNumber"/>
      </w:pPr>
      <w:r>
        <w:t>Modify your switch statement to use the modulus operator (%) so that any number (including those outside of the range 1 to 7) will produce a meaningful result e.g. day 8 is Monday, day 0 is Sunday.</w:t>
      </w:r>
      <w:r w:rsidR="004B4D05">
        <w:br w:type="page"/>
      </w:r>
    </w:p>
    <w:p w14:paraId="65827DC9" w14:textId="488B971F" w:rsidR="002456A2" w:rsidRDefault="00791F95" w:rsidP="002456A2">
      <w:pPr>
        <w:pStyle w:val="Heading2"/>
      </w:pPr>
      <w:r>
        <w:lastRenderedPageBreak/>
        <w:t xml:space="preserve">Task </w:t>
      </w:r>
      <w:r w:rsidR="00133A58">
        <w:t>4</w:t>
      </w:r>
      <w:r>
        <w:t>: Time for C</w:t>
      </w:r>
      <w:r w:rsidR="002456A2">
        <w:t>lass</w:t>
      </w:r>
      <w:r>
        <w:t xml:space="preserve"> (stretch goal – bonus marks)</w:t>
      </w:r>
    </w:p>
    <w:p w14:paraId="70F01D5E" w14:textId="1DCC2145" w:rsidR="005E362A" w:rsidRPr="00507BA5" w:rsidRDefault="00BC0307" w:rsidP="00B1688E">
      <w:pPr>
        <w:pStyle w:val="BodyText"/>
        <w:numPr>
          <w:ilvl w:val="0"/>
          <w:numId w:val="39"/>
        </w:numPr>
      </w:pPr>
      <w:r>
        <w:t xml:space="preserve">Create a </w:t>
      </w:r>
      <w:r w:rsidR="00791F95">
        <w:t xml:space="preserve">new program </w:t>
      </w:r>
      <w:r w:rsidR="002456A2">
        <w:t xml:space="preserve">called </w:t>
      </w:r>
      <w:r w:rsidR="00493B94">
        <w:rPr>
          <w:i/>
        </w:rPr>
        <w:t>T</w:t>
      </w:r>
      <w:r w:rsidR="002456A2" w:rsidRPr="002456A2">
        <w:rPr>
          <w:i/>
        </w:rPr>
        <w:t>ime.java</w:t>
      </w:r>
      <w:r w:rsidR="002456A2">
        <w:t xml:space="preserve"> </w:t>
      </w:r>
      <w:r w:rsidR="00B1688E">
        <w:t>that displays</w:t>
      </w:r>
      <w:r w:rsidR="005E362A">
        <w:t xml:space="preserve"> the current time, e.g. "The time is 9:12:05". The following code might be useful…</w:t>
      </w:r>
    </w:p>
    <w:p w14:paraId="09664F53" w14:textId="77777777" w:rsidR="00507BA5" w:rsidRDefault="00507BA5" w:rsidP="0077261D">
      <w:pPr>
        <w:pStyle w:val="Code"/>
      </w:pPr>
    </w:p>
    <w:p w14:paraId="7C1D74E7" w14:textId="128813A5" w:rsidR="00507BA5" w:rsidRPr="00507BA5" w:rsidRDefault="00507BA5" w:rsidP="0077261D">
      <w:pPr>
        <w:pStyle w:val="Code"/>
      </w:pPr>
      <w:r w:rsidRPr="00507BA5">
        <w:t>import java.time.LocalTime</w:t>
      </w:r>
    </w:p>
    <w:p w14:paraId="3CE01943" w14:textId="21D744BD" w:rsidR="00507BA5" w:rsidRDefault="00507BA5" w:rsidP="0077261D">
      <w:pPr>
        <w:pStyle w:val="Code"/>
      </w:pPr>
    </w:p>
    <w:p w14:paraId="5A74C7C6" w14:textId="33A14C1F" w:rsidR="00507BA5" w:rsidRDefault="00507BA5" w:rsidP="0077261D">
      <w:pPr>
        <w:pStyle w:val="Code"/>
      </w:pPr>
      <w:r>
        <w:t>...</w:t>
      </w:r>
    </w:p>
    <w:p w14:paraId="7E12D174" w14:textId="77777777" w:rsidR="00507BA5" w:rsidRPr="00507BA5" w:rsidRDefault="00507BA5" w:rsidP="0077261D">
      <w:pPr>
        <w:pStyle w:val="Code"/>
      </w:pPr>
    </w:p>
    <w:p w14:paraId="6ECA9C23" w14:textId="7EC0934E" w:rsidR="00507BA5" w:rsidRPr="00507BA5" w:rsidRDefault="00507BA5" w:rsidP="0077261D">
      <w:pPr>
        <w:pStyle w:val="Code"/>
      </w:pPr>
      <w:r w:rsidRPr="00507BA5">
        <w:t>LocalTime timeOfDay = LocalTime.ofSecondOfDay(seconds);</w:t>
      </w:r>
    </w:p>
    <w:p w14:paraId="6DD4DDCD" w14:textId="20696A02" w:rsidR="00507BA5" w:rsidRPr="00507BA5" w:rsidRDefault="00507BA5" w:rsidP="0077261D">
      <w:pPr>
        <w:pStyle w:val="Code"/>
      </w:pPr>
      <w:r w:rsidRPr="00507BA5">
        <w:t>String time = timeOfDay.toString();</w:t>
      </w:r>
    </w:p>
    <w:p w14:paraId="0714873A" w14:textId="77777777" w:rsidR="00507BA5" w:rsidRDefault="00507BA5" w:rsidP="0077261D">
      <w:pPr>
        <w:pStyle w:val="Code"/>
      </w:pPr>
    </w:p>
    <w:p w14:paraId="1BC7FC13" w14:textId="09C9DE7F" w:rsidR="00507BA5" w:rsidRDefault="00507BA5" w:rsidP="00507BA5">
      <w:pPr>
        <w:pStyle w:val="BodyText"/>
      </w:pPr>
    </w:p>
    <w:p w14:paraId="5306F2A0" w14:textId="3955750B" w:rsidR="005E362A" w:rsidRDefault="00493B94" w:rsidP="005E362A">
      <w:pPr>
        <w:pStyle w:val="BodyText"/>
        <w:numPr>
          <w:ilvl w:val="0"/>
          <w:numId w:val="39"/>
        </w:numPr>
      </w:pPr>
      <w:r>
        <w:t>Calculate and display the number of seconds remaining in the day.</w:t>
      </w:r>
    </w:p>
    <w:p w14:paraId="30019499" w14:textId="4B1CF0A5" w:rsidR="00493B94" w:rsidRDefault="00493B94" w:rsidP="002456A2">
      <w:pPr>
        <w:pStyle w:val="BodyText"/>
        <w:numPr>
          <w:ilvl w:val="0"/>
          <w:numId w:val="39"/>
        </w:numPr>
      </w:pPr>
      <w:r>
        <w:t>Calculate display the percentage of the day that has passed. You might have trouble when computing percentage with integers, so consider using a floating-point data type.</w:t>
      </w:r>
    </w:p>
    <w:p w14:paraId="3048C85A" w14:textId="006177DA" w:rsidR="00493B94" w:rsidRDefault="00493B94" w:rsidP="002456A2">
      <w:pPr>
        <w:pStyle w:val="BodyText"/>
        <w:numPr>
          <w:ilvl w:val="0"/>
          <w:numId w:val="39"/>
        </w:numPr>
      </w:pPr>
      <w:r>
        <w:t>Write code to display an appropriate message depending on whether the time is before, during</w:t>
      </w:r>
      <w:r w:rsidR="005E362A">
        <w:t>,</w:t>
      </w:r>
      <w:r>
        <w:t xml:space="preserve"> or after class. For </w:t>
      </w:r>
      <w:proofErr w:type="gramStart"/>
      <w:r w:rsidR="005E362A">
        <w:t>example,</w:t>
      </w:r>
      <w:r>
        <w:t>…</w:t>
      </w:r>
      <w:proofErr w:type="gramEnd"/>
    </w:p>
    <w:p w14:paraId="01D76FCC" w14:textId="5A402433" w:rsidR="00493B94" w:rsidRDefault="00493B94" w:rsidP="00493B94">
      <w:pPr>
        <w:pStyle w:val="BodyText"/>
        <w:numPr>
          <w:ilvl w:val="1"/>
          <w:numId w:val="39"/>
        </w:numPr>
      </w:pPr>
      <w:r>
        <w:t>If it's before class (i.e. 8:45am), display "I can't wait for Computer Science"</w:t>
      </w:r>
    </w:p>
    <w:p w14:paraId="0154D1A8" w14:textId="22BB6560" w:rsidR="00493B94" w:rsidRDefault="00493B94" w:rsidP="00493B94">
      <w:pPr>
        <w:pStyle w:val="BodyText"/>
        <w:numPr>
          <w:ilvl w:val="1"/>
          <w:numId w:val="39"/>
        </w:numPr>
      </w:pPr>
      <w:r>
        <w:t>If it's during class (i.e. between 8:45am and 12:10pm), display "It's time for Computer Science – yay!"</w:t>
      </w:r>
    </w:p>
    <w:p w14:paraId="4423E272" w14:textId="0E0BC0BC" w:rsidR="00493B94" w:rsidRPr="00E5482F" w:rsidRDefault="00493B94" w:rsidP="00493B94">
      <w:pPr>
        <w:pStyle w:val="BodyText"/>
        <w:numPr>
          <w:ilvl w:val="1"/>
          <w:numId w:val="39"/>
        </w:numPr>
      </w:pPr>
      <w:r>
        <w:t>If it's after class (i.e. after 12:10pm), display "Computer Science is over for the day… so sad!"</w:t>
      </w:r>
    </w:p>
    <w:p w14:paraId="56E51078" w14:textId="5C2551C7" w:rsidR="00E73510" w:rsidRDefault="00E73510" w:rsidP="00FC227D">
      <w:pPr>
        <w:pStyle w:val="BodyText"/>
      </w:pPr>
    </w:p>
    <w:p w14:paraId="79160DD4" w14:textId="44B64191" w:rsidR="005E362A" w:rsidRDefault="00791F95" w:rsidP="005E362A">
      <w:r>
        <w:t xml:space="preserve">Note: </w:t>
      </w:r>
      <w:r w:rsidR="005E362A" w:rsidRPr="005E362A">
        <w:t xml:space="preserve">This task was based on an exercise from </w:t>
      </w:r>
      <w:r>
        <w:t>an excellent (</w:t>
      </w:r>
      <w:r w:rsidR="005E362A">
        <w:t>AND</w:t>
      </w:r>
      <w:r w:rsidR="005E362A" w:rsidRPr="005E362A">
        <w:t xml:space="preserve"> </w:t>
      </w:r>
      <w:r>
        <w:t xml:space="preserve">FREE) </w:t>
      </w:r>
      <w:r w:rsidR="005E362A" w:rsidRPr="005E362A">
        <w:t>PDF book called "Think Java</w:t>
      </w:r>
      <w:r w:rsidR="005E362A">
        <w:t>: How to Think Like a Computer Scientist</w:t>
      </w:r>
      <w:r w:rsidR="005E362A" w:rsidRPr="005E362A">
        <w:t>" by All</w:t>
      </w:r>
      <w:r w:rsidR="005E362A">
        <w:t>en B. Downey and Chris Mayfield</w:t>
      </w:r>
      <w:r w:rsidR="005E362A" w:rsidRPr="005E362A">
        <w:t>.</w:t>
      </w:r>
      <w:r w:rsidR="005E362A">
        <w:t xml:space="preserve"> If you haven't already checked it out, you should. Go on. Find it and download it now. Yes, now. Do it. Now.</w:t>
      </w:r>
    </w:p>
    <w:sectPr w:rsidR="005E362A" w:rsidSect="00037281">
      <w:footerReference w:type="default" r:id="rId7"/>
      <w:footerReference w:type="first" r:id="rId8"/>
      <w:pgSz w:w="11906" w:h="16838"/>
      <w:pgMar w:top="851" w:right="1361" w:bottom="1021" w:left="1361" w:header="720" w:footer="4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5139C" w14:textId="77777777" w:rsidR="00AE20DE" w:rsidRDefault="00AE20DE">
      <w:r>
        <w:separator/>
      </w:r>
    </w:p>
  </w:endnote>
  <w:endnote w:type="continuationSeparator" w:id="0">
    <w:p w14:paraId="5EE18C40" w14:textId="77777777" w:rsidR="00AE20DE" w:rsidRDefault="00AE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8AAED" w14:textId="744E0140" w:rsidR="00424F1C" w:rsidRPr="00E72029" w:rsidRDefault="00120F19" w:rsidP="00E72029">
    <w:pPr>
      <w:pStyle w:val="Footer"/>
      <w:pBdr>
        <w:top w:val="single" w:sz="4" w:space="2" w:color="auto"/>
      </w:pBdr>
      <w:tabs>
        <w:tab w:val="right" w:pos="9356"/>
      </w:tabs>
      <w:rPr>
        <w:rFonts w:ascii="Arial" w:hAnsi="Arial"/>
        <w:sz w:val="16"/>
      </w:rPr>
    </w:pPr>
    <w:r>
      <w:rPr>
        <w:rFonts w:ascii="Arial" w:hAnsi="Arial"/>
        <w:sz w:val="16"/>
      </w:rPr>
      <w:t>Hobart</w:t>
    </w:r>
    <w:r w:rsidR="00E72029">
      <w:rPr>
        <w:rFonts w:ascii="Arial" w:hAnsi="Arial"/>
        <w:sz w:val="16"/>
      </w:rPr>
      <w:t xml:space="preserve"> C</w:t>
    </w:r>
    <w:r>
      <w:rPr>
        <w:rFonts w:ascii="Arial" w:hAnsi="Arial"/>
        <w:sz w:val="16"/>
      </w:rPr>
      <w:t xml:space="preserve">ollege </w:t>
    </w:r>
    <w:r w:rsidR="00791F95">
      <w:rPr>
        <w:rFonts w:ascii="Arial" w:hAnsi="Arial"/>
        <w:sz w:val="16"/>
      </w:rPr>
      <w:t>20</w:t>
    </w:r>
    <w:r w:rsidR="00B1688E">
      <w:rPr>
        <w:rFonts w:ascii="Arial" w:hAnsi="Arial"/>
        <w:sz w:val="16"/>
      </w:rPr>
      <w:t>20</w:t>
    </w:r>
    <w:r w:rsidR="00E72029" w:rsidRPr="00EB2F25">
      <w:rPr>
        <w:rFonts w:ascii="Arial" w:hAnsi="Arial"/>
        <w:sz w:val="16"/>
      </w:rPr>
      <w:tab/>
      <w:t xml:space="preserve">Page </w:t>
    </w:r>
    <w:r w:rsidR="00E72029" w:rsidRPr="00EB2F25">
      <w:rPr>
        <w:rStyle w:val="PageNumber"/>
        <w:rFonts w:ascii="Arial" w:hAnsi="Arial"/>
        <w:sz w:val="16"/>
      </w:rPr>
      <w:fldChar w:fldCharType="begin"/>
    </w:r>
    <w:r w:rsidR="00E72029" w:rsidRPr="00EB2F25">
      <w:rPr>
        <w:rStyle w:val="PageNumber"/>
        <w:rFonts w:ascii="Arial" w:hAnsi="Arial"/>
        <w:sz w:val="16"/>
      </w:rPr>
      <w:instrText xml:space="preserve"> PAGE </w:instrText>
    </w:r>
    <w:r w:rsidR="00E72029" w:rsidRPr="00EB2F25">
      <w:rPr>
        <w:rStyle w:val="PageNumber"/>
        <w:rFonts w:ascii="Arial" w:hAnsi="Arial"/>
        <w:sz w:val="16"/>
      </w:rPr>
      <w:fldChar w:fldCharType="separate"/>
    </w:r>
    <w:r w:rsidR="004836E3">
      <w:rPr>
        <w:rStyle w:val="PageNumber"/>
        <w:rFonts w:ascii="Arial" w:hAnsi="Arial"/>
        <w:noProof/>
        <w:sz w:val="16"/>
      </w:rPr>
      <w:t>1</w:t>
    </w:r>
    <w:r w:rsidR="00E72029" w:rsidRPr="00EB2F25">
      <w:rPr>
        <w:rStyle w:val="PageNumber"/>
        <w:rFonts w:ascii="Arial" w:hAnsi="Arial"/>
        <w:sz w:val="16"/>
      </w:rPr>
      <w:fldChar w:fldCharType="end"/>
    </w:r>
    <w:r w:rsidR="00E72029" w:rsidRPr="00EB2F25">
      <w:rPr>
        <w:rStyle w:val="PageNumber"/>
        <w:rFonts w:ascii="Arial" w:hAnsi="Arial"/>
        <w:sz w:val="16"/>
      </w:rPr>
      <w:t xml:space="preserve"> of </w:t>
    </w:r>
    <w:r w:rsidR="00E72029" w:rsidRPr="00EB2F25">
      <w:rPr>
        <w:rStyle w:val="PageNumber"/>
        <w:rFonts w:ascii="Arial" w:hAnsi="Arial"/>
        <w:sz w:val="16"/>
      </w:rPr>
      <w:fldChar w:fldCharType="begin"/>
    </w:r>
    <w:r w:rsidR="00E72029" w:rsidRPr="00EB2F25">
      <w:rPr>
        <w:rStyle w:val="PageNumber"/>
        <w:rFonts w:ascii="Arial" w:hAnsi="Arial"/>
        <w:sz w:val="16"/>
      </w:rPr>
      <w:instrText xml:space="preserve"> NUMPAGES </w:instrText>
    </w:r>
    <w:r w:rsidR="00E72029" w:rsidRPr="00EB2F25">
      <w:rPr>
        <w:rStyle w:val="PageNumber"/>
        <w:rFonts w:ascii="Arial" w:hAnsi="Arial"/>
        <w:sz w:val="16"/>
      </w:rPr>
      <w:fldChar w:fldCharType="separate"/>
    </w:r>
    <w:r w:rsidR="004836E3">
      <w:rPr>
        <w:rStyle w:val="PageNumber"/>
        <w:rFonts w:ascii="Arial" w:hAnsi="Arial"/>
        <w:noProof/>
        <w:sz w:val="16"/>
      </w:rPr>
      <w:t>5</w:t>
    </w:r>
    <w:r w:rsidR="00E72029" w:rsidRPr="00EB2F25">
      <w:rPr>
        <w:rStyle w:val="PageNumber"/>
        <w:rFonts w:ascii="Arial" w:hAnsi="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24BF" w14:textId="77777777" w:rsidR="00424F1C" w:rsidRPr="00EB2F25" w:rsidRDefault="00E72029" w:rsidP="009E5BDC">
    <w:pPr>
      <w:pStyle w:val="Footer"/>
      <w:pBdr>
        <w:top w:val="single" w:sz="4" w:space="2" w:color="auto"/>
      </w:pBdr>
      <w:tabs>
        <w:tab w:val="right" w:pos="9356"/>
      </w:tabs>
      <w:rPr>
        <w:rFonts w:ascii="Arial" w:hAnsi="Arial"/>
        <w:sz w:val="16"/>
      </w:rPr>
    </w:pPr>
    <w:r>
      <w:rPr>
        <w:rFonts w:ascii="Arial" w:hAnsi="Arial"/>
        <w:sz w:val="16"/>
      </w:rPr>
      <w:t>Claremont College 2014, adapted from Rosny College</w:t>
    </w:r>
    <w:r w:rsidR="00424F1C" w:rsidRPr="00EB2F25">
      <w:rPr>
        <w:rFonts w:ascii="Arial" w:hAnsi="Arial"/>
        <w:sz w:val="16"/>
      </w:rPr>
      <w:tab/>
      <w:t xml:space="preserve">Page </w:t>
    </w:r>
    <w:r w:rsidR="00424F1C" w:rsidRPr="00EB2F25">
      <w:rPr>
        <w:rStyle w:val="PageNumber"/>
        <w:rFonts w:ascii="Arial" w:hAnsi="Arial"/>
        <w:sz w:val="16"/>
      </w:rPr>
      <w:fldChar w:fldCharType="begin"/>
    </w:r>
    <w:r w:rsidR="00424F1C" w:rsidRPr="00EB2F25">
      <w:rPr>
        <w:rStyle w:val="PageNumber"/>
        <w:rFonts w:ascii="Arial" w:hAnsi="Arial"/>
        <w:sz w:val="16"/>
      </w:rPr>
      <w:instrText xml:space="preserve"> PAGE </w:instrText>
    </w:r>
    <w:r w:rsidR="00424F1C" w:rsidRPr="00EB2F25">
      <w:rPr>
        <w:rStyle w:val="PageNumber"/>
        <w:rFonts w:ascii="Arial" w:hAnsi="Arial"/>
        <w:sz w:val="16"/>
      </w:rPr>
      <w:fldChar w:fldCharType="separate"/>
    </w:r>
    <w:r>
      <w:rPr>
        <w:rStyle w:val="PageNumber"/>
        <w:rFonts w:ascii="Arial" w:hAnsi="Arial"/>
        <w:noProof/>
        <w:sz w:val="16"/>
      </w:rPr>
      <w:t>1</w:t>
    </w:r>
    <w:r w:rsidR="00424F1C" w:rsidRPr="00EB2F25">
      <w:rPr>
        <w:rStyle w:val="PageNumber"/>
        <w:rFonts w:ascii="Arial" w:hAnsi="Arial"/>
        <w:sz w:val="16"/>
      </w:rPr>
      <w:fldChar w:fldCharType="end"/>
    </w:r>
    <w:r w:rsidR="00424F1C" w:rsidRPr="00EB2F25">
      <w:rPr>
        <w:rStyle w:val="PageNumber"/>
        <w:rFonts w:ascii="Arial" w:hAnsi="Arial"/>
        <w:sz w:val="16"/>
      </w:rPr>
      <w:t xml:space="preserve"> of </w:t>
    </w:r>
    <w:r w:rsidR="00424F1C" w:rsidRPr="00EB2F25">
      <w:rPr>
        <w:rStyle w:val="PageNumber"/>
        <w:rFonts w:ascii="Arial" w:hAnsi="Arial"/>
        <w:sz w:val="16"/>
      </w:rPr>
      <w:fldChar w:fldCharType="begin"/>
    </w:r>
    <w:r w:rsidR="00424F1C" w:rsidRPr="00EB2F25">
      <w:rPr>
        <w:rStyle w:val="PageNumber"/>
        <w:rFonts w:ascii="Arial" w:hAnsi="Arial"/>
        <w:sz w:val="16"/>
      </w:rPr>
      <w:instrText xml:space="preserve"> NUMPAGES </w:instrText>
    </w:r>
    <w:r w:rsidR="00424F1C" w:rsidRPr="00EB2F25">
      <w:rPr>
        <w:rStyle w:val="PageNumber"/>
        <w:rFonts w:ascii="Arial" w:hAnsi="Arial"/>
        <w:sz w:val="16"/>
      </w:rPr>
      <w:fldChar w:fldCharType="separate"/>
    </w:r>
    <w:r>
      <w:rPr>
        <w:rStyle w:val="PageNumber"/>
        <w:rFonts w:ascii="Arial" w:hAnsi="Arial"/>
        <w:noProof/>
        <w:sz w:val="16"/>
      </w:rPr>
      <w:t>4</w:t>
    </w:r>
    <w:r w:rsidR="00424F1C" w:rsidRPr="00EB2F25">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BCFDA" w14:textId="77777777" w:rsidR="00AE20DE" w:rsidRDefault="00AE20DE">
      <w:r>
        <w:separator/>
      </w:r>
    </w:p>
  </w:footnote>
  <w:footnote w:type="continuationSeparator" w:id="0">
    <w:p w14:paraId="2D31C6C4" w14:textId="77777777" w:rsidR="00AE20DE" w:rsidRDefault="00AE2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8426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081E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FAC75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DA815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E614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1E62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1AC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7E76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84D9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8D4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372FF"/>
    <w:multiLevelType w:val="hybridMultilevel"/>
    <w:tmpl w:val="DD6CF6B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05233BA8"/>
    <w:multiLevelType w:val="hybridMultilevel"/>
    <w:tmpl w:val="AA34F76A"/>
    <w:lvl w:ilvl="0" w:tplc="52EC7FA2">
      <w:start w:val="7"/>
      <w:numFmt w:val="decimal"/>
      <w:lvlText w:val="%1"/>
      <w:lvlJc w:val="left"/>
      <w:pPr>
        <w:tabs>
          <w:tab w:val="num" w:pos="360"/>
        </w:tabs>
        <w:ind w:left="360" w:hanging="360"/>
      </w:pPr>
      <w:rPr>
        <w:rFonts w:ascii="Comic Sans MS" w:hAnsi="Comic Sans MS" w:hint="default"/>
        <w:b/>
        <w:i w:val="0"/>
        <w:sz w:val="2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07AF7B98"/>
    <w:multiLevelType w:val="singleLevel"/>
    <w:tmpl w:val="739C888A"/>
    <w:lvl w:ilvl="0">
      <w:start w:val="1"/>
      <w:numFmt w:val="bullet"/>
      <w:lvlText w:val=""/>
      <w:lvlJc w:val="left"/>
      <w:pPr>
        <w:tabs>
          <w:tab w:val="num" w:pos="360"/>
        </w:tabs>
        <w:ind w:left="360" w:hanging="360"/>
      </w:pPr>
      <w:rPr>
        <w:rFonts w:ascii="Symbol" w:hAnsi="Symbol" w:hint="default"/>
        <w:sz w:val="24"/>
      </w:rPr>
    </w:lvl>
  </w:abstractNum>
  <w:abstractNum w:abstractNumId="13" w15:restartNumberingAfterBreak="0">
    <w:nsid w:val="171C49EC"/>
    <w:multiLevelType w:val="hybridMultilevel"/>
    <w:tmpl w:val="6F9C2A4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8AB0A1D"/>
    <w:multiLevelType w:val="singleLevel"/>
    <w:tmpl w:val="8E5E34BA"/>
    <w:lvl w:ilvl="0">
      <w:start w:val="1"/>
      <w:numFmt w:val="bullet"/>
      <w:lvlText w:val=""/>
      <w:lvlJc w:val="left"/>
      <w:pPr>
        <w:tabs>
          <w:tab w:val="num" w:pos="360"/>
        </w:tabs>
        <w:ind w:left="360" w:hanging="360"/>
      </w:pPr>
      <w:rPr>
        <w:rFonts w:ascii="Symbol" w:hAnsi="Symbol" w:hint="default"/>
        <w:b w:val="0"/>
        <w:i w:val="0"/>
        <w:sz w:val="24"/>
      </w:rPr>
    </w:lvl>
  </w:abstractNum>
  <w:abstractNum w:abstractNumId="15" w15:restartNumberingAfterBreak="0">
    <w:nsid w:val="18B81041"/>
    <w:multiLevelType w:val="hybridMultilevel"/>
    <w:tmpl w:val="8AD22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D4810CD"/>
    <w:multiLevelType w:val="multilevel"/>
    <w:tmpl w:val="9D4048F0"/>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6251079"/>
    <w:multiLevelType w:val="singleLevel"/>
    <w:tmpl w:val="0570F66A"/>
    <w:lvl w:ilvl="0">
      <w:start w:val="6"/>
      <w:numFmt w:val="decimal"/>
      <w:lvlText w:val="%1"/>
      <w:lvlJc w:val="left"/>
      <w:pPr>
        <w:tabs>
          <w:tab w:val="num" w:pos="360"/>
        </w:tabs>
        <w:ind w:left="360" w:hanging="360"/>
      </w:pPr>
      <w:rPr>
        <w:rFonts w:ascii="Comic Sans MS" w:hAnsi="Comic Sans MS" w:hint="default"/>
        <w:b/>
        <w:i w:val="0"/>
        <w:sz w:val="20"/>
      </w:rPr>
    </w:lvl>
  </w:abstractNum>
  <w:abstractNum w:abstractNumId="18" w15:restartNumberingAfterBreak="0">
    <w:nsid w:val="29CD4BD9"/>
    <w:multiLevelType w:val="hybridMultilevel"/>
    <w:tmpl w:val="28CEE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AC57BF2"/>
    <w:multiLevelType w:val="singleLevel"/>
    <w:tmpl w:val="739C888A"/>
    <w:lvl w:ilvl="0">
      <w:start w:val="1"/>
      <w:numFmt w:val="bullet"/>
      <w:lvlText w:val=""/>
      <w:lvlJc w:val="left"/>
      <w:pPr>
        <w:tabs>
          <w:tab w:val="num" w:pos="360"/>
        </w:tabs>
        <w:ind w:left="360" w:hanging="360"/>
      </w:pPr>
      <w:rPr>
        <w:rFonts w:ascii="Symbol" w:hAnsi="Symbol" w:hint="default"/>
        <w:sz w:val="24"/>
      </w:rPr>
    </w:lvl>
  </w:abstractNum>
  <w:abstractNum w:abstractNumId="20" w15:restartNumberingAfterBreak="0">
    <w:nsid w:val="34BF3B7C"/>
    <w:multiLevelType w:val="singleLevel"/>
    <w:tmpl w:val="EB943494"/>
    <w:lvl w:ilvl="0">
      <w:start w:val="1"/>
      <w:numFmt w:val="decimal"/>
      <w:lvlText w:val="%1"/>
      <w:lvlJc w:val="left"/>
      <w:pPr>
        <w:tabs>
          <w:tab w:val="num" w:pos="360"/>
        </w:tabs>
        <w:ind w:left="360" w:hanging="360"/>
      </w:pPr>
      <w:rPr>
        <w:rFonts w:ascii="Comic Sans MS" w:hAnsi="Comic Sans MS" w:hint="default"/>
        <w:b/>
        <w:i w:val="0"/>
        <w:sz w:val="20"/>
      </w:rPr>
    </w:lvl>
  </w:abstractNum>
  <w:abstractNum w:abstractNumId="21" w15:restartNumberingAfterBreak="0">
    <w:nsid w:val="374F0C44"/>
    <w:multiLevelType w:val="hybridMultilevel"/>
    <w:tmpl w:val="6BC6190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D9C49AC"/>
    <w:multiLevelType w:val="hybridMultilevel"/>
    <w:tmpl w:val="00F657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FD7578B"/>
    <w:multiLevelType w:val="singleLevel"/>
    <w:tmpl w:val="335465BE"/>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6F5946"/>
    <w:multiLevelType w:val="singleLevel"/>
    <w:tmpl w:val="739C888A"/>
    <w:lvl w:ilvl="0">
      <w:start w:val="1"/>
      <w:numFmt w:val="bullet"/>
      <w:lvlText w:val=""/>
      <w:lvlJc w:val="left"/>
      <w:pPr>
        <w:tabs>
          <w:tab w:val="num" w:pos="360"/>
        </w:tabs>
        <w:ind w:left="360" w:hanging="360"/>
      </w:pPr>
      <w:rPr>
        <w:rFonts w:ascii="Symbol" w:hAnsi="Symbol" w:hint="default"/>
        <w:sz w:val="24"/>
      </w:rPr>
    </w:lvl>
  </w:abstractNum>
  <w:abstractNum w:abstractNumId="25" w15:restartNumberingAfterBreak="0">
    <w:nsid w:val="46CD5C74"/>
    <w:multiLevelType w:val="singleLevel"/>
    <w:tmpl w:val="739C888A"/>
    <w:lvl w:ilvl="0">
      <w:start w:val="1"/>
      <w:numFmt w:val="bullet"/>
      <w:lvlText w:val=""/>
      <w:lvlJc w:val="left"/>
      <w:pPr>
        <w:tabs>
          <w:tab w:val="num" w:pos="360"/>
        </w:tabs>
        <w:ind w:left="360" w:hanging="360"/>
      </w:pPr>
      <w:rPr>
        <w:rFonts w:ascii="Symbol" w:hAnsi="Symbol" w:hint="default"/>
        <w:sz w:val="24"/>
      </w:rPr>
    </w:lvl>
  </w:abstractNum>
  <w:abstractNum w:abstractNumId="26" w15:restartNumberingAfterBreak="0">
    <w:nsid w:val="4CB630CC"/>
    <w:multiLevelType w:val="singleLevel"/>
    <w:tmpl w:val="8E5E34BA"/>
    <w:lvl w:ilvl="0">
      <w:start w:val="1"/>
      <w:numFmt w:val="bullet"/>
      <w:lvlText w:val=""/>
      <w:lvlJc w:val="left"/>
      <w:pPr>
        <w:tabs>
          <w:tab w:val="num" w:pos="360"/>
        </w:tabs>
        <w:ind w:left="360" w:hanging="360"/>
      </w:pPr>
      <w:rPr>
        <w:rFonts w:ascii="Symbol" w:hAnsi="Symbol" w:hint="default"/>
        <w:b w:val="0"/>
        <w:i w:val="0"/>
        <w:sz w:val="24"/>
      </w:rPr>
    </w:lvl>
  </w:abstractNum>
  <w:abstractNum w:abstractNumId="27" w15:restartNumberingAfterBreak="0">
    <w:nsid w:val="500B00C1"/>
    <w:multiLevelType w:val="hybridMultilevel"/>
    <w:tmpl w:val="585047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7C0FD5"/>
    <w:multiLevelType w:val="singleLevel"/>
    <w:tmpl w:val="0C09000F"/>
    <w:lvl w:ilvl="0">
      <w:start w:val="1"/>
      <w:numFmt w:val="decimal"/>
      <w:lvlText w:val="%1."/>
      <w:lvlJc w:val="left"/>
      <w:pPr>
        <w:tabs>
          <w:tab w:val="num" w:pos="360"/>
        </w:tabs>
        <w:ind w:left="360" w:hanging="360"/>
      </w:pPr>
    </w:lvl>
  </w:abstractNum>
  <w:abstractNum w:abstractNumId="29" w15:restartNumberingAfterBreak="0">
    <w:nsid w:val="54144E2E"/>
    <w:multiLevelType w:val="hybridMultilevel"/>
    <w:tmpl w:val="DEC6EE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64317E"/>
    <w:multiLevelType w:val="singleLevel"/>
    <w:tmpl w:val="EB943494"/>
    <w:lvl w:ilvl="0">
      <w:start w:val="1"/>
      <w:numFmt w:val="decimal"/>
      <w:lvlText w:val="%1"/>
      <w:lvlJc w:val="left"/>
      <w:pPr>
        <w:tabs>
          <w:tab w:val="num" w:pos="360"/>
        </w:tabs>
        <w:ind w:left="360" w:hanging="360"/>
      </w:pPr>
      <w:rPr>
        <w:rFonts w:ascii="Comic Sans MS" w:hAnsi="Comic Sans MS" w:hint="default"/>
        <w:b/>
        <w:i w:val="0"/>
        <w:sz w:val="20"/>
      </w:rPr>
    </w:lvl>
  </w:abstractNum>
  <w:abstractNum w:abstractNumId="31" w15:restartNumberingAfterBreak="0">
    <w:nsid w:val="626454B7"/>
    <w:multiLevelType w:val="hybridMultilevel"/>
    <w:tmpl w:val="2402AC04"/>
    <w:lvl w:ilvl="0" w:tplc="05305CAA">
      <w:start w:val="1"/>
      <w:numFmt w:val="decimal"/>
      <w:lvlText w:val="%1"/>
      <w:lvlJc w:val="left"/>
      <w:pPr>
        <w:tabs>
          <w:tab w:val="num" w:pos="360"/>
        </w:tabs>
        <w:ind w:left="360" w:hanging="360"/>
      </w:pPr>
      <w:rPr>
        <w:rFonts w:ascii="Comic Sans MS" w:hAnsi="Comic Sans MS" w:hint="default"/>
        <w:b/>
        <w:i w:val="0"/>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5B94583"/>
    <w:multiLevelType w:val="hybridMultilevel"/>
    <w:tmpl w:val="DE564BEA"/>
    <w:lvl w:ilvl="0" w:tplc="0C09000F">
      <w:start w:val="1"/>
      <w:numFmt w:val="decimal"/>
      <w:lvlText w:val="%1."/>
      <w:lvlJc w:val="left"/>
      <w:pPr>
        <w:ind w:left="3885" w:hanging="360"/>
      </w:pPr>
    </w:lvl>
    <w:lvl w:ilvl="1" w:tplc="0C090019" w:tentative="1">
      <w:start w:val="1"/>
      <w:numFmt w:val="lowerLetter"/>
      <w:lvlText w:val="%2."/>
      <w:lvlJc w:val="left"/>
      <w:pPr>
        <w:ind w:left="4605" w:hanging="360"/>
      </w:pPr>
    </w:lvl>
    <w:lvl w:ilvl="2" w:tplc="0C09001B" w:tentative="1">
      <w:start w:val="1"/>
      <w:numFmt w:val="lowerRoman"/>
      <w:lvlText w:val="%3."/>
      <w:lvlJc w:val="right"/>
      <w:pPr>
        <w:ind w:left="5325" w:hanging="180"/>
      </w:pPr>
    </w:lvl>
    <w:lvl w:ilvl="3" w:tplc="0C09000F" w:tentative="1">
      <w:start w:val="1"/>
      <w:numFmt w:val="decimal"/>
      <w:lvlText w:val="%4."/>
      <w:lvlJc w:val="left"/>
      <w:pPr>
        <w:ind w:left="6045" w:hanging="360"/>
      </w:pPr>
    </w:lvl>
    <w:lvl w:ilvl="4" w:tplc="0C090019" w:tentative="1">
      <w:start w:val="1"/>
      <w:numFmt w:val="lowerLetter"/>
      <w:lvlText w:val="%5."/>
      <w:lvlJc w:val="left"/>
      <w:pPr>
        <w:ind w:left="6765" w:hanging="360"/>
      </w:pPr>
    </w:lvl>
    <w:lvl w:ilvl="5" w:tplc="0C09001B" w:tentative="1">
      <w:start w:val="1"/>
      <w:numFmt w:val="lowerRoman"/>
      <w:lvlText w:val="%6."/>
      <w:lvlJc w:val="right"/>
      <w:pPr>
        <w:ind w:left="7485" w:hanging="180"/>
      </w:pPr>
    </w:lvl>
    <w:lvl w:ilvl="6" w:tplc="0C09000F" w:tentative="1">
      <w:start w:val="1"/>
      <w:numFmt w:val="decimal"/>
      <w:lvlText w:val="%7."/>
      <w:lvlJc w:val="left"/>
      <w:pPr>
        <w:ind w:left="8205" w:hanging="360"/>
      </w:pPr>
    </w:lvl>
    <w:lvl w:ilvl="7" w:tplc="0C090019" w:tentative="1">
      <w:start w:val="1"/>
      <w:numFmt w:val="lowerLetter"/>
      <w:lvlText w:val="%8."/>
      <w:lvlJc w:val="left"/>
      <w:pPr>
        <w:ind w:left="8925" w:hanging="360"/>
      </w:pPr>
    </w:lvl>
    <w:lvl w:ilvl="8" w:tplc="0C09001B" w:tentative="1">
      <w:start w:val="1"/>
      <w:numFmt w:val="lowerRoman"/>
      <w:lvlText w:val="%9."/>
      <w:lvlJc w:val="right"/>
      <w:pPr>
        <w:ind w:left="9645" w:hanging="180"/>
      </w:pPr>
    </w:lvl>
  </w:abstractNum>
  <w:abstractNum w:abstractNumId="33" w15:restartNumberingAfterBreak="0">
    <w:nsid w:val="69A51E4C"/>
    <w:multiLevelType w:val="hybridMultilevel"/>
    <w:tmpl w:val="1F36DFBE"/>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A255B78"/>
    <w:multiLevelType w:val="singleLevel"/>
    <w:tmpl w:val="739C888A"/>
    <w:lvl w:ilvl="0">
      <w:start w:val="1"/>
      <w:numFmt w:val="bullet"/>
      <w:lvlText w:val=""/>
      <w:lvlJc w:val="left"/>
      <w:pPr>
        <w:tabs>
          <w:tab w:val="num" w:pos="360"/>
        </w:tabs>
        <w:ind w:left="360" w:hanging="360"/>
      </w:pPr>
      <w:rPr>
        <w:rFonts w:ascii="Symbol" w:hAnsi="Symbol" w:hint="default"/>
        <w:sz w:val="24"/>
      </w:rPr>
    </w:lvl>
  </w:abstractNum>
  <w:abstractNum w:abstractNumId="35" w15:restartNumberingAfterBreak="0">
    <w:nsid w:val="6DD56485"/>
    <w:multiLevelType w:val="singleLevel"/>
    <w:tmpl w:val="739C888A"/>
    <w:lvl w:ilvl="0">
      <w:start w:val="1"/>
      <w:numFmt w:val="bullet"/>
      <w:lvlText w:val=""/>
      <w:lvlJc w:val="left"/>
      <w:pPr>
        <w:tabs>
          <w:tab w:val="num" w:pos="360"/>
        </w:tabs>
        <w:ind w:left="360" w:hanging="360"/>
      </w:pPr>
      <w:rPr>
        <w:rFonts w:ascii="Symbol" w:hAnsi="Symbol" w:hint="default"/>
        <w:sz w:val="24"/>
      </w:rPr>
    </w:lvl>
  </w:abstractNum>
  <w:abstractNum w:abstractNumId="36" w15:restartNumberingAfterBreak="0">
    <w:nsid w:val="6E614E9F"/>
    <w:multiLevelType w:val="hybridMultilevel"/>
    <w:tmpl w:val="C66CCD04"/>
    <w:lvl w:ilvl="0" w:tplc="0570F66A">
      <w:start w:val="6"/>
      <w:numFmt w:val="decimal"/>
      <w:lvlText w:val="%1"/>
      <w:lvlJc w:val="left"/>
      <w:pPr>
        <w:tabs>
          <w:tab w:val="num" w:pos="360"/>
        </w:tabs>
        <w:ind w:left="360" w:hanging="360"/>
      </w:pPr>
      <w:rPr>
        <w:rFonts w:ascii="Comic Sans MS" w:hAnsi="Comic Sans MS" w:hint="default"/>
        <w:b/>
        <w:i w:val="0"/>
        <w:sz w:val="2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70FA7975"/>
    <w:multiLevelType w:val="hybridMultilevel"/>
    <w:tmpl w:val="E68AE1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34"/>
  </w:num>
  <w:num w:numId="3">
    <w:abstractNumId w:val="26"/>
  </w:num>
  <w:num w:numId="4">
    <w:abstractNumId w:val="28"/>
  </w:num>
  <w:num w:numId="5">
    <w:abstractNumId w:val="35"/>
  </w:num>
  <w:num w:numId="6">
    <w:abstractNumId w:val="24"/>
  </w:num>
  <w:num w:numId="7">
    <w:abstractNumId w:val="19"/>
  </w:num>
  <w:num w:numId="8">
    <w:abstractNumId w:val="25"/>
  </w:num>
  <w:num w:numId="9">
    <w:abstractNumId w:val="12"/>
  </w:num>
  <w:num w:numId="10">
    <w:abstractNumId w:val="30"/>
  </w:num>
  <w:num w:numId="11">
    <w:abstractNumId w:val="23"/>
  </w:num>
  <w:num w:numId="12">
    <w:abstractNumId w:val="20"/>
  </w:num>
  <w:num w:numId="13">
    <w:abstractNumId w:val="17"/>
  </w:num>
  <w:num w:numId="14">
    <w:abstractNumId w:val="36"/>
  </w:num>
  <w:num w:numId="15">
    <w:abstractNumId w:val="11"/>
  </w:num>
  <w:num w:numId="16">
    <w:abstractNumId w:val="3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6"/>
  </w:num>
  <w:num w:numId="29">
    <w:abstractNumId w:val="2"/>
  </w:num>
  <w:num w:numId="30">
    <w:abstractNumId w:val="15"/>
  </w:num>
  <w:num w:numId="31">
    <w:abstractNumId w:val="37"/>
  </w:num>
  <w:num w:numId="32">
    <w:abstractNumId w:val="33"/>
  </w:num>
  <w:num w:numId="33">
    <w:abstractNumId w:val="13"/>
  </w:num>
  <w:num w:numId="34">
    <w:abstractNumId w:val="21"/>
  </w:num>
  <w:num w:numId="35">
    <w:abstractNumId w:val="27"/>
  </w:num>
  <w:num w:numId="36">
    <w:abstractNumId w:val="10"/>
  </w:num>
  <w:num w:numId="37">
    <w:abstractNumId w:val="22"/>
  </w:num>
  <w:num w:numId="38">
    <w:abstractNumId w:val="18"/>
  </w:num>
  <w:num w:numId="39">
    <w:abstractNumId w:val="29"/>
  </w:num>
  <w:num w:numId="40">
    <w:abstractNumId w:val="32"/>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5D"/>
    <w:rsid w:val="00037281"/>
    <w:rsid w:val="000E1ABF"/>
    <w:rsid w:val="000E3F4A"/>
    <w:rsid w:val="001170AA"/>
    <w:rsid w:val="00120F19"/>
    <w:rsid w:val="001231BF"/>
    <w:rsid w:val="00133A58"/>
    <w:rsid w:val="00170AC2"/>
    <w:rsid w:val="001E2502"/>
    <w:rsid w:val="002106BF"/>
    <w:rsid w:val="002456A2"/>
    <w:rsid w:val="002565F3"/>
    <w:rsid w:val="002960AA"/>
    <w:rsid w:val="002A3B91"/>
    <w:rsid w:val="002A58C6"/>
    <w:rsid w:val="002E5DFF"/>
    <w:rsid w:val="003F1585"/>
    <w:rsid w:val="00413B59"/>
    <w:rsid w:val="00424F1C"/>
    <w:rsid w:val="00457A3B"/>
    <w:rsid w:val="004836E3"/>
    <w:rsid w:val="004857B0"/>
    <w:rsid w:val="00493B94"/>
    <w:rsid w:val="004B4D05"/>
    <w:rsid w:val="00505958"/>
    <w:rsid w:val="00507BA5"/>
    <w:rsid w:val="005134FA"/>
    <w:rsid w:val="00531017"/>
    <w:rsid w:val="00540245"/>
    <w:rsid w:val="005560C2"/>
    <w:rsid w:val="00575E49"/>
    <w:rsid w:val="0058289A"/>
    <w:rsid w:val="005E362A"/>
    <w:rsid w:val="006A157A"/>
    <w:rsid w:val="006A15A3"/>
    <w:rsid w:val="007723DC"/>
    <w:rsid w:val="0077261D"/>
    <w:rsid w:val="00776818"/>
    <w:rsid w:val="00791F95"/>
    <w:rsid w:val="0084188F"/>
    <w:rsid w:val="00860ACC"/>
    <w:rsid w:val="008639C6"/>
    <w:rsid w:val="008642E0"/>
    <w:rsid w:val="00866B0B"/>
    <w:rsid w:val="008A55CE"/>
    <w:rsid w:val="008C7822"/>
    <w:rsid w:val="00954CFC"/>
    <w:rsid w:val="009A73BE"/>
    <w:rsid w:val="009E5BDC"/>
    <w:rsid w:val="00A0385D"/>
    <w:rsid w:val="00A1668C"/>
    <w:rsid w:val="00AC1433"/>
    <w:rsid w:val="00AC1C8D"/>
    <w:rsid w:val="00AE20DE"/>
    <w:rsid w:val="00B1688E"/>
    <w:rsid w:val="00B60B45"/>
    <w:rsid w:val="00BC0307"/>
    <w:rsid w:val="00BF5696"/>
    <w:rsid w:val="00C36A0D"/>
    <w:rsid w:val="00C5510F"/>
    <w:rsid w:val="00C77619"/>
    <w:rsid w:val="00CB0FE1"/>
    <w:rsid w:val="00CF2988"/>
    <w:rsid w:val="00D17FFB"/>
    <w:rsid w:val="00D200DC"/>
    <w:rsid w:val="00D37BBA"/>
    <w:rsid w:val="00D47513"/>
    <w:rsid w:val="00D50878"/>
    <w:rsid w:val="00D56FAA"/>
    <w:rsid w:val="00DA22E3"/>
    <w:rsid w:val="00E16240"/>
    <w:rsid w:val="00E27DE2"/>
    <w:rsid w:val="00E35AA3"/>
    <w:rsid w:val="00E5482F"/>
    <w:rsid w:val="00E72029"/>
    <w:rsid w:val="00E73510"/>
    <w:rsid w:val="00EB2F25"/>
    <w:rsid w:val="00ED1FB9"/>
    <w:rsid w:val="00F01051"/>
    <w:rsid w:val="00FC227D"/>
    <w:rsid w:val="00FD7927"/>
    <w:rsid w:val="00FE7A3A"/>
    <w:rsid w:val="00FF64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702633"/>
  <w14:defaultImageDpi w14:val="300"/>
  <w15:chartTrackingRefBased/>
  <w15:docId w15:val="{4ED547EE-FD0E-4197-8667-E9954F00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List Number" w:uiPriority="99" w:qFormat="1"/>
    <w:lsdException w:name="List Number 2" w:uiPriority="99" w:qFormat="1"/>
    <w:lsdException w:name="List Number 3" w:uiPriority="99"/>
    <w:lsdException w:name="Title" w:qFormat="1"/>
    <w:lsdException w:name="Default Paragraph Font" w:uiPriority="1"/>
    <w:lsdException w:name="Body Text" w:qFormat="1"/>
    <w:lsdException w:name="Subtitle" w:qFormat="1"/>
    <w:lsdException w:name="Strong" w:uiPriority="22" w:qFormat="1"/>
    <w:lsdException w:name="Emphasis" w:qFormat="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1FB9"/>
    <w:pPr>
      <w:spacing w:after="120"/>
    </w:pPr>
    <w:rPr>
      <w:rFonts w:ascii="Cambria" w:hAnsi="Cambria" w:cs="Arial"/>
      <w:sz w:val="24"/>
      <w:szCs w:val="22"/>
      <w:lang w:val="en-US" w:eastAsia="en-US"/>
    </w:rPr>
  </w:style>
  <w:style w:type="paragraph" w:styleId="Heading1">
    <w:name w:val="heading 1"/>
    <w:basedOn w:val="Normal"/>
    <w:next w:val="Normal"/>
    <w:link w:val="Heading1Char"/>
    <w:qFormat/>
    <w:rsid w:val="00CB0FE1"/>
    <w:pPr>
      <w:keepNext/>
      <w:spacing w:before="240"/>
      <w:outlineLvl w:val="0"/>
    </w:pPr>
    <w:rPr>
      <w:rFonts w:ascii="Calibri" w:hAnsi="Calibri"/>
      <w:b/>
      <w:sz w:val="28"/>
    </w:rPr>
  </w:style>
  <w:style w:type="paragraph" w:styleId="Heading2">
    <w:name w:val="heading 2"/>
    <w:basedOn w:val="Normal"/>
    <w:next w:val="Normal"/>
    <w:link w:val="Heading2Char"/>
    <w:qFormat/>
    <w:rsid w:val="00CB0FE1"/>
    <w:pPr>
      <w:keepNext/>
      <w:spacing w:before="240"/>
      <w:outlineLvl w:val="1"/>
    </w:pPr>
    <w:rPr>
      <w:rFonts w:ascii="Calibri" w:hAnsi="Calibri"/>
      <w:b/>
    </w:rPr>
  </w:style>
  <w:style w:type="paragraph" w:styleId="Heading3">
    <w:name w:val="heading 3"/>
    <w:basedOn w:val="Normal"/>
    <w:next w:val="Normal"/>
    <w:link w:val="Heading3Char"/>
    <w:qFormat/>
    <w:rsid w:val="00ED1FB9"/>
    <w:pPr>
      <w:keepNext/>
      <w:outlineLvl w:val="2"/>
    </w:pPr>
    <w:rPr>
      <w:b/>
    </w:rPr>
  </w:style>
  <w:style w:type="paragraph" w:styleId="Heading4">
    <w:name w:val="heading 4"/>
    <w:basedOn w:val="Normal"/>
    <w:next w:val="Normal"/>
    <w:link w:val="Heading4Char"/>
    <w:uiPriority w:val="9"/>
    <w:unhideWhenUsed/>
    <w:qFormat/>
    <w:rsid w:val="00ED1FB9"/>
    <w:pPr>
      <w:keepNext/>
      <w:spacing w:before="240" w:after="60"/>
      <w:outlineLvl w:val="3"/>
    </w:pPr>
    <w:rPr>
      <w:rFonts w:eastAsia="MS Mincho"/>
      <w:b/>
      <w:bCs/>
      <w:sz w:val="28"/>
      <w:szCs w:val="28"/>
    </w:rPr>
  </w:style>
  <w:style w:type="paragraph" w:styleId="Heading5">
    <w:name w:val="heading 5"/>
    <w:basedOn w:val="Normal"/>
    <w:next w:val="Normal"/>
    <w:link w:val="Heading5Char"/>
    <w:uiPriority w:val="9"/>
    <w:unhideWhenUsed/>
    <w:qFormat/>
    <w:rsid w:val="00ED1FB9"/>
    <w:pPr>
      <w:spacing w:before="240" w:after="60"/>
      <w:outlineLvl w:val="4"/>
    </w:pPr>
    <w:rPr>
      <w:rFonts w:eastAsia="MS Mincho"/>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D1FB9"/>
    <w:pPr>
      <w:autoSpaceDE w:val="0"/>
      <w:autoSpaceDN w:val="0"/>
      <w:adjustRightInd w:val="0"/>
    </w:pPr>
    <w:rPr>
      <w:szCs w:val="24"/>
    </w:rPr>
  </w:style>
  <w:style w:type="paragraph" w:styleId="Header">
    <w:name w:val="header"/>
    <w:basedOn w:val="Normal"/>
    <w:link w:val="HeaderChar"/>
    <w:rsid w:val="00ED1FB9"/>
    <w:pPr>
      <w:tabs>
        <w:tab w:val="center" w:pos="4320"/>
        <w:tab w:val="right" w:pos="8640"/>
      </w:tabs>
    </w:pPr>
  </w:style>
  <w:style w:type="paragraph" w:styleId="Footer">
    <w:name w:val="footer"/>
    <w:basedOn w:val="Normal"/>
    <w:link w:val="FooterChar"/>
    <w:qFormat/>
    <w:rsid w:val="00ED1FB9"/>
    <w:pPr>
      <w:tabs>
        <w:tab w:val="right" w:pos="9026"/>
      </w:tabs>
    </w:pPr>
    <w:rPr>
      <w:sz w:val="18"/>
    </w:rPr>
  </w:style>
  <w:style w:type="character" w:styleId="PageNumber">
    <w:name w:val="page number"/>
    <w:rsid w:val="00ED1FB9"/>
  </w:style>
  <w:style w:type="paragraph" w:styleId="BalloonText">
    <w:name w:val="Balloon Text"/>
    <w:basedOn w:val="Normal"/>
    <w:link w:val="BalloonTextChar"/>
    <w:uiPriority w:val="99"/>
    <w:unhideWhenUsed/>
    <w:rsid w:val="00ED1FB9"/>
    <w:pPr>
      <w:spacing w:after="0"/>
    </w:pPr>
    <w:rPr>
      <w:rFonts w:ascii="Lucida Grande" w:hAnsi="Lucida Grande" w:cs="Lucida Grande"/>
      <w:sz w:val="18"/>
      <w:szCs w:val="18"/>
    </w:rPr>
  </w:style>
  <w:style w:type="character" w:customStyle="1" w:styleId="BodyTextChar">
    <w:name w:val="Body Text Char"/>
    <w:link w:val="BodyText"/>
    <w:rsid w:val="00ED1FB9"/>
    <w:rPr>
      <w:rFonts w:ascii="Cambria" w:hAnsi="Cambria" w:cs="Arial"/>
      <w:sz w:val="24"/>
      <w:szCs w:val="24"/>
      <w:lang w:val="en-US" w:eastAsia="en-US"/>
    </w:rPr>
  </w:style>
  <w:style w:type="character" w:customStyle="1" w:styleId="BalloonTextChar">
    <w:name w:val="Balloon Text Char"/>
    <w:link w:val="BalloonText"/>
    <w:uiPriority w:val="99"/>
    <w:rsid w:val="00ED1FB9"/>
    <w:rPr>
      <w:rFonts w:ascii="Lucida Grande" w:hAnsi="Lucida Grande" w:cs="Lucida Grande"/>
      <w:sz w:val="18"/>
      <w:szCs w:val="18"/>
      <w:lang w:val="en-US" w:eastAsia="en-US"/>
    </w:rPr>
  </w:style>
  <w:style w:type="paragraph" w:styleId="PlainText">
    <w:name w:val="Plain Text"/>
    <w:basedOn w:val="Normal"/>
    <w:link w:val="PlainTextChar"/>
    <w:rsid w:val="00ED1FB9"/>
    <w:rPr>
      <w:rFonts w:ascii="Courier New" w:hAnsi="Courier New"/>
    </w:rPr>
  </w:style>
  <w:style w:type="character" w:customStyle="1" w:styleId="PlainTextChar">
    <w:name w:val="Plain Text Char"/>
    <w:link w:val="PlainText"/>
    <w:rsid w:val="00ED1FB9"/>
    <w:rPr>
      <w:rFonts w:ascii="Courier New" w:hAnsi="Courier New" w:cs="Arial"/>
      <w:sz w:val="24"/>
      <w:szCs w:val="22"/>
      <w:lang w:val="en-US" w:eastAsia="en-US"/>
    </w:rPr>
  </w:style>
  <w:style w:type="paragraph" w:customStyle="1" w:styleId="Code">
    <w:name w:val="Code"/>
    <w:basedOn w:val="PlainText"/>
    <w:qFormat/>
    <w:rsid w:val="0077261D"/>
    <w:pPr>
      <w:pBdr>
        <w:top w:val="single" w:sz="4" w:space="1" w:color="auto"/>
        <w:left w:val="single" w:sz="4" w:space="4" w:color="auto"/>
        <w:bottom w:val="single" w:sz="4" w:space="1" w:color="auto"/>
        <w:right w:val="single" w:sz="4" w:space="4" w:color="auto"/>
      </w:pBdr>
      <w:spacing w:after="0"/>
    </w:pPr>
    <w:rPr>
      <w:rFonts w:ascii="Consolas" w:eastAsia="Arial Unicode MS" w:hAnsi="Consolas" w:cs="Consolas"/>
      <w:noProof/>
      <w:sz w:val="18"/>
    </w:rPr>
  </w:style>
  <w:style w:type="character" w:styleId="Emphasis">
    <w:name w:val="Emphasis"/>
    <w:qFormat/>
    <w:rsid w:val="00ED1FB9"/>
    <w:rPr>
      <w:b/>
      <w:i/>
      <w:iCs/>
    </w:rPr>
  </w:style>
  <w:style w:type="character" w:customStyle="1" w:styleId="FooterChar">
    <w:name w:val="Footer Char"/>
    <w:link w:val="Footer"/>
    <w:rsid w:val="00ED1FB9"/>
    <w:rPr>
      <w:rFonts w:ascii="Cambria" w:hAnsi="Cambria" w:cs="Arial"/>
      <w:sz w:val="18"/>
      <w:szCs w:val="22"/>
      <w:lang w:val="en-US" w:eastAsia="en-US"/>
    </w:rPr>
  </w:style>
  <w:style w:type="character" w:customStyle="1" w:styleId="HeaderChar">
    <w:name w:val="Header Char"/>
    <w:link w:val="Header"/>
    <w:rsid w:val="00ED1FB9"/>
    <w:rPr>
      <w:rFonts w:ascii="Cambria" w:hAnsi="Cambria" w:cs="Arial"/>
      <w:sz w:val="24"/>
      <w:szCs w:val="22"/>
      <w:lang w:val="en-US" w:eastAsia="en-US"/>
    </w:rPr>
  </w:style>
  <w:style w:type="character" w:customStyle="1" w:styleId="Heading1Char">
    <w:name w:val="Heading 1 Char"/>
    <w:link w:val="Heading1"/>
    <w:rsid w:val="00CB0FE1"/>
    <w:rPr>
      <w:rFonts w:ascii="Calibri" w:hAnsi="Calibri" w:cs="Arial"/>
      <w:b/>
      <w:sz w:val="28"/>
      <w:szCs w:val="22"/>
      <w:lang w:val="en-US" w:eastAsia="en-US"/>
    </w:rPr>
  </w:style>
  <w:style w:type="character" w:customStyle="1" w:styleId="Heading2Char">
    <w:name w:val="Heading 2 Char"/>
    <w:link w:val="Heading2"/>
    <w:rsid w:val="00CB0FE1"/>
    <w:rPr>
      <w:rFonts w:ascii="Calibri" w:hAnsi="Calibri" w:cs="Arial"/>
      <w:b/>
      <w:sz w:val="24"/>
      <w:szCs w:val="22"/>
      <w:lang w:val="en-US" w:eastAsia="en-US"/>
    </w:rPr>
  </w:style>
  <w:style w:type="character" w:customStyle="1" w:styleId="Heading3Char">
    <w:name w:val="Heading 3 Char"/>
    <w:link w:val="Heading3"/>
    <w:rsid w:val="00ED1FB9"/>
    <w:rPr>
      <w:rFonts w:ascii="Cambria" w:hAnsi="Cambria" w:cs="Arial"/>
      <w:b/>
      <w:sz w:val="24"/>
      <w:szCs w:val="22"/>
      <w:lang w:val="en-US" w:eastAsia="en-US"/>
    </w:rPr>
  </w:style>
  <w:style w:type="character" w:customStyle="1" w:styleId="Heading4Char">
    <w:name w:val="Heading 4 Char"/>
    <w:link w:val="Heading4"/>
    <w:uiPriority w:val="9"/>
    <w:rsid w:val="00ED1FB9"/>
    <w:rPr>
      <w:rFonts w:ascii="Cambria" w:eastAsia="MS Mincho" w:hAnsi="Cambria" w:cs="Arial"/>
      <w:b/>
      <w:bCs/>
      <w:sz w:val="28"/>
      <w:szCs w:val="28"/>
      <w:lang w:val="en-US" w:eastAsia="en-US"/>
    </w:rPr>
  </w:style>
  <w:style w:type="character" w:customStyle="1" w:styleId="Heading5Char">
    <w:name w:val="Heading 5 Char"/>
    <w:link w:val="Heading5"/>
    <w:uiPriority w:val="9"/>
    <w:rsid w:val="00ED1FB9"/>
    <w:rPr>
      <w:rFonts w:ascii="Cambria" w:eastAsia="MS Mincho" w:hAnsi="Cambria" w:cs="Arial"/>
      <w:b/>
      <w:bCs/>
      <w:i/>
      <w:iCs/>
      <w:sz w:val="26"/>
      <w:szCs w:val="26"/>
      <w:lang w:val="en-US" w:eastAsia="en-US"/>
    </w:rPr>
  </w:style>
  <w:style w:type="paragraph" w:styleId="ListNumber">
    <w:name w:val="List Number"/>
    <w:basedOn w:val="Normal"/>
    <w:uiPriority w:val="99"/>
    <w:unhideWhenUsed/>
    <w:qFormat/>
    <w:rsid w:val="00E72029"/>
    <w:pPr>
      <w:numPr>
        <w:numId w:val="28"/>
      </w:numPr>
      <w:spacing w:after="240"/>
    </w:pPr>
  </w:style>
  <w:style w:type="paragraph" w:styleId="ListNumber2">
    <w:name w:val="List Number 2"/>
    <w:basedOn w:val="Normal"/>
    <w:uiPriority w:val="99"/>
    <w:unhideWhenUsed/>
    <w:qFormat/>
    <w:rsid w:val="00ED1FB9"/>
    <w:pPr>
      <w:numPr>
        <w:ilvl w:val="1"/>
        <w:numId w:val="28"/>
      </w:numPr>
      <w:spacing w:after="240"/>
    </w:pPr>
  </w:style>
  <w:style w:type="paragraph" w:styleId="ListNumber3">
    <w:name w:val="List Number 3"/>
    <w:basedOn w:val="Normal"/>
    <w:uiPriority w:val="99"/>
    <w:unhideWhenUsed/>
    <w:rsid w:val="00ED1FB9"/>
    <w:pPr>
      <w:numPr>
        <w:numId w:val="29"/>
      </w:numPr>
      <w:contextualSpacing/>
    </w:pPr>
  </w:style>
  <w:style w:type="paragraph" w:styleId="ListParagraph">
    <w:name w:val="List Paragraph"/>
    <w:basedOn w:val="Normal"/>
    <w:uiPriority w:val="34"/>
    <w:rsid w:val="00ED1FB9"/>
    <w:pPr>
      <w:ind w:left="720"/>
      <w:contextualSpacing/>
    </w:pPr>
  </w:style>
  <w:style w:type="character" w:styleId="Strong">
    <w:name w:val="Strong"/>
    <w:uiPriority w:val="22"/>
    <w:qFormat/>
    <w:rsid w:val="00ED1FB9"/>
    <w:rPr>
      <w:b/>
      <w:bCs/>
    </w:rPr>
  </w:style>
  <w:style w:type="paragraph" w:styleId="Subtitle">
    <w:name w:val="Subtitle"/>
    <w:basedOn w:val="Normal"/>
    <w:link w:val="SubtitleChar"/>
    <w:qFormat/>
    <w:rsid w:val="00ED1FB9"/>
    <w:rPr>
      <w:b/>
      <w:sz w:val="26"/>
      <w:lang w:val="en-AU"/>
    </w:rPr>
  </w:style>
  <w:style w:type="character" w:customStyle="1" w:styleId="SubtitleChar">
    <w:name w:val="Subtitle Char"/>
    <w:link w:val="Subtitle"/>
    <w:rsid w:val="00ED1FB9"/>
    <w:rPr>
      <w:rFonts w:ascii="Cambria" w:hAnsi="Cambria" w:cs="Arial"/>
      <w:b/>
      <w:sz w:val="26"/>
      <w:szCs w:val="22"/>
      <w:lang w:eastAsia="en-US"/>
    </w:rPr>
  </w:style>
  <w:style w:type="paragraph" w:customStyle="1" w:styleId="TableData">
    <w:name w:val="Table Data"/>
    <w:basedOn w:val="Normal"/>
    <w:qFormat/>
    <w:rsid w:val="00ED1FB9"/>
    <w:pPr>
      <w:spacing w:before="60" w:after="60"/>
      <w:jc w:val="center"/>
    </w:pPr>
  </w:style>
  <w:style w:type="table" w:styleId="TableGrid">
    <w:name w:val="Table Grid"/>
    <w:basedOn w:val="TableNormal"/>
    <w:rsid w:val="00ED1FB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Data"/>
    <w:qFormat/>
    <w:rsid w:val="00ED1FB9"/>
    <w:rPr>
      <w:b/>
    </w:rPr>
  </w:style>
  <w:style w:type="paragraph" w:styleId="Title">
    <w:name w:val="Title"/>
    <w:basedOn w:val="Normal"/>
    <w:next w:val="Normal"/>
    <w:link w:val="TitleChar"/>
    <w:qFormat/>
    <w:rsid w:val="00ED1FB9"/>
    <w:pPr>
      <w:pBdr>
        <w:bottom w:val="single" w:sz="4" w:space="1" w:color="auto"/>
      </w:pBdr>
      <w:tabs>
        <w:tab w:val="right" w:pos="8946"/>
      </w:tabs>
      <w:spacing w:before="240" w:after="60"/>
      <w:outlineLvl w:val="0"/>
    </w:pPr>
    <w:rPr>
      <w:rFonts w:ascii="Calibri" w:eastAsia="MS Gothic" w:hAnsi="Calibri" w:cs="Times New Roman"/>
      <w:b/>
      <w:bCs/>
      <w:kern w:val="28"/>
      <w:sz w:val="32"/>
      <w:szCs w:val="32"/>
    </w:rPr>
  </w:style>
  <w:style w:type="character" w:customStyle="1" w:styleId="TitleChar">
    <w:name w:val="Title Char"/>
    <w:link w:val="Title"/>
    <w:rsid w:val="00ED1FB9"/>
    <w:rPr>
      <w:rFonts w:ascii="Calibri" w:eastAsia="MS Gothic" w:hAnsi="Calibri"/>
      <w:b/>
      <w:bCs/>
      <w:kern w:val="28"/>
      <w:sz w:val="32"/>
      <w:szCs w:val="32"/>
      <w:lang w:val="en-US" w:eastAsia="en-US"/>
    </w:rPr>
  </w:style>
  <w:style w:type="paragraph" w:styleId="NoSpacing">
    <w:name w:val="No Spacing"/>
    <w:basedOn w:val="ListNumber"/>
    <w:uiPriority w:val="99"/>
    <w:qFormat/>
    <w:rsid w:val="00E72029"/>
  </w:style>
  <w:style w:type="paragraph" w:styleId="HTMLPreformatted">
    <w:name w:val="HTML Preformatted"/>
    <w:basedOn w:val="Normal"/>
    <w:link w:val="HTMLPreformattedChar"/>
    <w:uiPriority w:val="99"/>
    <w:semiHidden/>
    <w:unhideWhenUsed/>
    <w:rsid w:val="0050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507BA5"/>
    <w:rPr>
      <w:rFonts w:ascii="Courier New" w:hAnsi="Courier New" w:cs="Courier New"/>
      <w:lang w:eastAsia="en-US"/>
    </w:rPr>
  </w:style>
  <w:style w:type="character" w:customStyle="1" w:styleId="typ">
    <w:name w:val="typ"/>
    <w:basedOn w:val="DefaultParagraphFont"/>
    <w:rsid w:val="00507BA5"/>
  </w:style>
  <w:style w:type="character" w:customStyle="1" w:styleId="pln">
    <w:name w:val="pln"/>
    <w:basedOn w:val="DefaultParagraphFont"/>
    <w:rsid w:val="00507BA5"/>
  </w:style>
  <w:style w:type="character" w:customStyle="1" w:styleId="pun">
    <w:name w:val="pun"/>
    <w:basedOn w:val="DefaultParagraphFont"/>
    <w:rsid w:val="00507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857623">
      <w:bodyDiv w:val="1"/>
      <w:marLeft w:val="0"/>
      <w:marRight w:val="0"/>
      <w:marTop w:val="0"/>
      <w:marBottom w:val="0"/>
      <w:divBdr>
        <w:top w:val="none" w:sz="0" w:space="0" w:color="auto"/>
        <w:left w:val="none" w:sz="0" w:space="0" w:color="auto"/>
        <w:bottom w:val="none" w:sz="0" w:space="0" w:color="auto"/>
        <w:right w:val="none" w:sz="0" w:space="0" w:color="auto"/>
      </w:divBdr>
    </w:div>
    <w:div w:id="124233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torok\Dropbox\Computer%20Science\Computer%20Sci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Computer Science Template.dotx</Template>
  <TotalTime>3208</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Introductory Exercise 10</vt:lpstr>
    </vt:vector>
  </TitlesOfParts>
  <Company>Hobart College</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Exercise 10</dc:title>
  <dc:subject/>
  <dc:creator>Information Technology Services</dc:creator>
  <cp:keywords/>
  <cp:lastModifiedBy>Jenul Ferdinand</cp:lastModifiedBy>
  <cp:revision>27</cp:revision>
  <cp:lastPrinted>2004-03-15T13:24:00Z</cp:lastPrinted>
  <dcterms:created xsi:type="dcterms:W3CDTF">2015-04-23T11:29:00Z</dcterms:created>
  <dcterms:modified xsi:type="dcterms:W3CDTF">2021-05-11T00:13:00Z</dcterms:modified>
</cp:coreProperties>
</file>